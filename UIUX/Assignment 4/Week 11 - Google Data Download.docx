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5329" w14:textId="77777777" w:rsidR="00CE0345" w:rsidRPr="00F17011" w:rsidRDefault="00CE0345" w:rsidP="004E7120">
      <w:pPr>
        <w:rPr>
          <w:rFonts w:ascii="Book Antiqua" w:hAnsi="Book Antiqua" w:cs="Arial"/>
          <w:sz w:val="32"/>
        </w:rPr>
      </w:pPr>
    </w:p>
    <w:p w14:paraId="6EF213F9" w14:textId="5C67F2BC" w:rsidR="00CE0345" w:rsidRPr="00F17011" w:rsidRDefault="00B50877" w:rsidP="004E7120">
      <w:pPr>
        <w:rPr>
          <w:rFonts w:ascii="Book Antiqua" w:hAnsi="Book Antiqua" w:cs="Arial"/>
          <w:sz w:val="32"/>
        </w:rPr>
      </w:pPr>
      <w:r>
        <w:rPr>
          <w:rFonts w:ascii="Book Antiqua" w:hAnsi="Book Antiqua" w:cs="Arial"/>
          <w:noProof/>
          <w:sz w:val="32"/>
        </w:rPr>
        <w:drawing>
          <wp:inline distT="0" distB="0" distL="0" distR="0" wp14:anchorId="2B94D26B" wp14:editId="33BC8A9F">
            <wp:extent cx="6061393" cy="7529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937" cy="7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F178" w14:textId="26E4D84D" w:rsidR="00B50877" w:rsidRDefault="00B50877" w:rsidP="004E7120">
      <w:pPr>
        <w:rPr>
          <w:rFonts w:ascii="Book Antiqua" w:hAnsi="Book Antiqua" w:cs="Arial"/>
          <w:sz w:val="32"/>
        </w:rPr>
      </w:pPr>
    </w:p>
    <w:p w14:paraId="344ABB5E" w14:textId="77777777" w:rsidR="002B2156" w:rsidRDefault="002B2156" w:rsidP="004E7120">
      <w:pPr>
        <w:rPr>
          <w:rFonts w:ascii="Book Antiqua" w:hAnsi="Book Antiqua" w:cs="Arial"/>
          <w:sz w:val="32"/>
        </w:rPr>
      </w:pPr>
    </w:p>
    <w:p w14:paraId="0AB37817" w14:textId="7C26727D" w:rsidR="000A6110" w:rsidRPr="00F17011" w:rsidRDefault="00A54502" w:rsidP="004E7120">
      <w:pPr>
        <w:rPr>
          <w:rFonts w:ascii="Book Antiqua" w:hAnsi="Book Antiqua"/>
          <w:i/>
          <w:lang w:eastAsia="ko-KR"/>
        </w:rPr>
      </w:pPr>
      <w:r>
        <w:rPr>
          <w:rFonts w:ascii="Book Antiqua" w:hAnsi="Book Antiqua" w:cs="Arial"/>
          <w:sz w:val="32"/>
        </w:rPr>
        <w:t xml:space="preserve">Week </w:t>
      </w:r>
      <w:r w:rsidR="00153FDD">
        <w:rPr>
          <w:rFonts w:ascii="Book Antiqua" w:hAnsi="Book Antiqua" w:cs="Arial"/>
          <w:sz w:val="32"/>
        </w:rPr>
        <w:t>11</w:t>
      </w:r>
      <w:r>
        <w:rPr>
          <w:rFonts w:ascii="Book Antiqua" w:hAnsi="Book Antiqua" w:cs="Arial"/>
          <w:sz w:val="32"/>
        </w:rPr>
        <w:t xml:space="preserve">: </w:t>
      </w:r>
      <w:r w:rsidR="005F1D95">
        <w:rPr>
          <w:rFonts w:ascii="Book Antiqua" w:hAnsi="Book Antiqua" w:cs="Arial"/>
          <w:sz w:val="32"/>
        </w:rPr>
        <w:t>Reflection Paper #</w:t>
      </w:r>
      <w:r w:rsidR="00092831">
        <w:rPr>
          <w:rFonts w:ascii="Book Antiqua" w:hAnsi="Book Antiqua" w:cs="Arial"/>
          <w:sz w:val="32"/>
        </w:rPr>
        <w:t>3</w:t>
      </w:r>
    </w:p>
    <w:p w14:paraId="2212C89F" w14:textId="6838D5FE" w:rsidR="000F0C22" w:rsidRPr="00F17011" w:rsidRDefault="007E6D31" w:rsidP="000A6110">
      <w:pPr>
        <w:rPr>
          <w:rFonts w:ascii="Book Antiqua" w:hAnsi="Book Antiqua"/>
          <w:b/>
          <w:lang w:eastAsia="ko-KR"/>
        </w:rPr>
      </w:pPr>
      <w:r w:rsidRPr="00F17011">
        <w:rPr>
          <w:rFonts w:ascii="Book Antiqua" w:hAnsi="Book Antiqua"/>
          <w:b/>
          <w:lang w:eastAsia="ko-KR"/>
        </w:rPr>
        <w:t xml:space="preserve">Due: </w:t>
      </w:r>
      <w:r w:rsidR="00092831">
        <w:rPr>
          <w:rFonts w:ascii="Book Antiqua" w:hAnsi="Book Antiqua"/>
          <w:b/>
          <w:lang w:eastAsia="ko-KR"/>
        </w:rPr>
        <w:t>11</w:t>
      </w:r>
      <w:r w:rsidR="00787B44">
        <w:rPr>
          <w:rFonts w:ascii="Book Antiqua" w:hAnsi="Book Antiqua"/>
          <w:b/>
          <w:lang w:eastAsia="ko-KR"/>
        </w:rPr>
        <w:t>.</w:t>
      </w:r>
      <w:r w:rsidR="00092831">
        <w:rPr>
          <w:rFonts w:ascii="Book Antiqua" w:hAnsi="Book Antiqua"/>
          <w:b/>
          <w:lang w:eastAsia="ko-KR"/>
        </w:rPr>
        <w:t>10</w:t>
      </w:r>
      <w:r w:rsidR="00787B44">
        <w:rPr>
          <w:rFonts w:ascii="Book Antiqua" w:hAnsi="Book Antiqua"/>
          <w:b/>
          <w:lang w:eastAsia="ko-KR"/>
        </w:rPr>
        <w:t>.2023</w:t>
      </w:r>
      <w:r w:rsidR="00F8101C" w:rsidRPr="00F17011">
        <w:rPr>
          <w:rFonts w:ascii="Book Antiqua" w:hAnsi="Book Antiqua"/>
          <w:b/>
          <w:lang w:eastAsia="ko-KR"/>
        </w:rPr>
        <w:t xml:space="preserve">                          </w:t>
      </w:r>
      <w:r w:rsidR="00FC2EAC" w:rsidRPr="00F17011">
        <w:rPr>
          <w:rFonts w:ascii="Book Antiqua" w:hAnsi="Book Antiqua"/>
          <w:b/>
          <w:lang w:eastAsia="ko-KR"/>
        </w:rPr>
        <w:tab/>
        <w:t xml:space="preserve"> </w:t>
      </w:r>
      <w:r w:rsidR="00FC2EAC" w:rsidRPr="00F17011">
        <w:rPr>
          <w:rFonts w:ascii="Book Antiqua" w:hAnsi="Book Antiqua"/>
          <w:b/>
          <w:lang w:eastAsia="ko-KR"/>
        </w:rPr>
        <w:tab/>
      </w:r>
      <w:r w:rsidR="00FC2EAC" w:rsidRPr="00F17011">
        <w:rPr>
          <w:rFonts w:ascii="Book Antiqua" w:hAnsi="Book Antiqua"/>
          <w:b/>
          <w:lang w:eastAsia="ko-KR"/>
        </w:rPr>
        <w:tab/>
      </w:r>
      <w:r w:rsidR="00FC2EAC" w:rsidRPr="00F17011">
        <w:rPr>
          <w:rFonts w:ascii="Book Antiqua" w:hAnsi="Book Antiqua"/>
          <w:b/>
          <w:lang w:eastAsia="ko-KR"/>
        </w:rPr>
        <w:tab/>
      </w:r>
      <w:r w:rsidR="00326E66" w:rsidRPr="00F17011">
        <w:rPr>
          <w:rFonts w:ascii="Book Antiqua" w:hAnsi="Book Antiqua"/>
          <w:b/>
          <w:lang w:eastAsia="ko-KR"/>
        </w:rPr>
        <w:tab/>
      </w:r>
      <w:r w:rsidR="000F0C22" w:rsidRPr="00F17011">
        <w:rPr>
          <w:rFonts w:ascii="Book Antiqua" w:hAnsi="Book Antiqua"/>
          <w:b/>
        </w:rPr>
        <w:t xml:space="preserve">Total </w:t>
      </w:r>
      <w:r w:rsidR="0077724E" w:rsidRPr="00F17011">
        <w:rPr>
          <w:rFonts w:ascii="Book Antiqua" w:hAnsi="Book Antiqua"/>
          <w:b/>
        </w:rPr>
        <w:t>P</w:t>
      </w:r>
      <w:r w:rsidR="000F0C22" w:rsidRPr="00F17011">
        <w:rPr>
          <w:rFonts w:ascii="Book Antiqua" w:hAnsi="Book Antiqua"/>
          <w:b/>
        </w:rPr>
        <w:t xml:space="preserve">oint </w:t>
      </w:r>
      <w:r w:rsidR="0077724E" w:rsidRPr="00F17011">
        <w:rPr>
          <w:rFonts w:ascii="Book Antiqua" w:hAnsi="Book Antiqua"/>
          <w:b/>
        </w:rPr>
        <w:t>V</w:t>
      </w:r>
      <w:r w:rsidR="000F0C22" w:rsidRPr="00F17011">
        <w:rPr>
          <w:rFonts w:ascii="Book Antiqua" w:hAnsi="Book Antiqua"/>
          <w:b/>
        </w:rPr>
        <w:t xml:space="preserve">alue: </w:t>
      </w:r>
      <w:r w:rsidR="00F13AF5">
        <w:rPr>
          <w:rFonts w:ascii="Book Antiqua" w:hAnsi="Book Antiqua"/>
          <w:b/>
        </w:rPr>
        <w:t>2</w:t>
      </w:r>
      <w:r w:rsidR="005F1D95">
        <w:rPr>
          <w:rFonts w:ascii="Book Antiqua" w:hAnsi="Book Antiqua"/>
          <w:b/>
        </w:rPr>
        <w:t>0</w:t>
      </w:r>
    </w:p>
    <w:p w14:paraId="45A7536E" w14:textId="77777777" w:rsidR="00F16792" w:rsidRPr="00F17011" w:rsidRDefault="00F16792" w:rsidP="000A6110">
      <w:pPr>
        <w:rPr>
          <w:rFonts w:ascii="Book Antiqua" w:hAnsi="Book Antiqua"/>
        </w:rPr>
      </w:pPr>
    </w:p>
    <w:p w14:paraId="3F386A5E" w14:textId="77777777" w:rsidR="00197716" w:rsidRPr="00F17011" w:rsidRDefault="00197716" w:rsidP="00197716">
      <w:pPr>
        <w:rPr>
          <w:rFonts w:ascii="Book Antiqua" w:hAnsi="Book Antiqua"/>
        </w:rPr>
      </w:pPr>
      <w:r w:rsidRPr="00F17011">
        <w:rPr>
          <w:rFonts w:ascii="Book Antiqua" w:hAnsi="Book Antiqua"/>
        </w:rPr>
        <w:t>Individual Assignment</w:t>
      </w:r>
    </w:p>
    <w:p w14:paraId="42AF75C4" w14:textId="3A345455" w:rsidR="00535A5C" w:rsidRDefault="005F1D95" w:rsidP="00197716">
      <w:pPr>
        <w:pStyle w:val="NormalWeb"/>
        <w:rPr>
          <w:rFonts w:ascii="¯µò" w:hAnsi="¯µò" w:cs="¯µò"/>
          <w:sz w:val="28"/>
          <w:szCs w:val="28"/>
        </w:rPr>
      </w:pPr>
      <w:r>
        <w:rPr>
          <w:rFonts w:ascii="Book Antiqua" w:hAnsi="Book Antiqua" w:cs="Arial"/>
          <w:sz w:val="32"/>
        </w:rPr>
        <w:t>Google Data Download</w:t>
      </w:r>
      <w:r>
        <w:rPr>
          <w:rFonts w:ascii="Book Antiqua" w:hAnsi="Book Antiqua" w:cs="Arial"/>
          <w:b/>
          <w:bCs/>
          <w:sz w:val="32"/>
        </w:rPr>
        <w:t xml:space="preserve"> </w:t>
      </w:r>
      <w:r w:rsidR="00302107">
        <w:rPr>
          <w:rFonts w:ascii="Book Antiqua" w:hAnsi="Book Antiqua" w:cs="Arial"/>
          <w:b/>
          <w:bCs/>
          <w:sz w:val="32"/>
        </w:rPr>
        <w:t>What Information is Known about You?</w:t>
      </w:r>
    </w:p>
    <w:p w14:paraId="5E99BD42" w14:textId="0722E140" w:rsidR="005171EC" w:rsidRDefault="00302107" w:rsidP="0059329B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 xml:space="preserve">Download </w:t>
      </w:r>
      <w:r w:rsidR="005F1D95">
        <w:rPr>
          <w:rFonts w:ascii="Book Antiqua" w:hAnsi="Book Antiqua"/>
        </w:rPr>
        <w:t>a file with all</w:t>
      </w:r>
      <w:r>
        <w:rPr>
          <w:rFonts w:ascii="Book Antiqua" w:hAnsi="Book Antiqua"/>
        </w:rPr>
        <w:t xml:space="preserve"> the information that Google has collected </w:t>
      </w:r>
      <w:r w:rsidR="005F1D95">
        <w:rPr>
          <w:rFonts w:ascii="Book Antiqua" w:hAnsi="Book Antiqua"/>
        </w:rPr>
        <w:t>from</w:t>
      </w:r>
      <w:r>
        <w:rPr>
          <w:rFonts w:ascii="Book Antiqua" w:hAnsi="Book Antiqua"/>
        </w:rPr>
        <w:t xml:space="preserve"> you. </w:t>
      </w:r>
    </w:p>
    <w:p w14:paraId="25462174" w14:textId="77777777" w:rsidR="00302107" w:rsidRDefault="00302107" w:rsidP="0059329B">
      <w:pPr>
        <w:autoSpaceDE w:val="0"/>
        <w:autoSpaceDN w:val="0"/>
        <w:adjustRightInd w:val="0"/>
        <w:rPr>
          <w:rFonts w:ascii="Book Antiqua" w:hAnsi="Book Antiqua"/>
        </w:rPr>
      </w:pPr>
    </w:p>
    <w:p w14:paraId="0D7AE350" w14:textId="716DFAE9" w:rsidR="002B2156" w:rsidRPr="00302107" w:rsidRDefault="002B2156" w:rsidP="00302107">
      <w:pPr>
        <w:autoSpaceDE w:val="0"/>
        <w:autoSpaceDN w:val="0"/>
        <w:adjustRightInd w:val="0"/>
        <w:rPr>
          <w:rFonts w:ascii="Book Antiqua" w:hAnsi="Book Antiqua"/>
        </w:rPr>
      </w:pPr>
    </w:p>
    <w:p w14:paraId="16C0CF9A" w14:textId="72A05A76" w:rsidR="00A01454" w:rsidRPr="004B4EB7" w:rsidRDefault="003A4EE3" w:rsidP="004B4EB7">
      <w:pPr>
        <w:pStyle w:val="Heading1"/>
        <w:rPr>
          <w:rFonts w:ascii="Book Antiqua" w:hAnsi="Book Antiqua"/>
        </w:rPr>
      </w:pPr>
      <w:r>
        <w:rPr>
          <w:rFonts w:ascii="Book Antiqua" w:hAnsi="Book Antiqua"/>
        </w:rPr>
        <w:t>Step</w:t>
      </w:r>
      <w:r w:rsidR="00A01454" w:rsidRPr="00C02EA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1</w:t>
      </w:r>
      <w:r w:rsidR="00A01454" w:rsidRPr="00C02EAA">
        <w:rPr>
          <w:rFonts w:ascii="Book Antiqua" w:hAnsi="Book Antiqua"/>
        </w:rPr>
        <w:t>:</w:t>
      </w:r>
    </w:p>
    <w:p w14:paraId="1A45D98B" w14:textId="2A01062F" w:rsidR="00302107" w:rsidRPr="00302107" w:rsidRDefault="00302107" w:rsidP="00302107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 xml:space="preserve">Click on the following link: </w:t>
      </w:r>
      <w:hyperlink r:id="rId8" w:history="1">
        <w:r w:rsidRPr="00D42FD1">
          <w:rPr>
            <w:rStyle w:val="Hyperlink"/>
          </w:rPr>
          <w:t>https://takeout.google.com/</w:t>
        </w:r>
      </w:hyperlink>
    </w:p>
    <w:p w14:paraId="6B843EB3" w14:textId="77777777" w:rsidR="00CC5801" w:rsidRPr="00302107" w:rsidRDefault="00CC5801" w:rsidP="00CC5801">
      <w:pPr>
        <w:autoSpaceDE w:val="0"/>
        <w:autoSpaceDN w:val="0"/>
        <w:adjustRightInd w:val="0"/>
        <w:rPr>
          <w:rFonts w:ascii="Book Antiqua" w:hAnsi="Book Antiqua"/>
        </w:rPr>
      </w:pPr>
    </w:p>
    <w:p w14:paraId="1EBCD98A" w14:textId="77777777" w:rsidR="00CC5801" w:rsidRDefault="00CC5801" w:rsidP="00CC5801">
      <w:pPr>
        <w:pStyle w:val="Heading1"/>
        <w:rPr>
          <w:rFonts w:ascii="Book Antiqua" w:hAnsi="Book Antiqua"/>
        </w:rPr>
      </w:pPr>
    </w:p>
    <w:p w14:paraId="4B6644C6" w14:textId="6CAF5E2D" w:rsidR="00CC5801" w:rsidRPr="004B4EB7" w:rsidRDefault="00CC5801" w:rsidP="00CC5801">
      <w:pPr>
        <w:pStyle w:val="Heading1"/>
        <w:rPr>
          <w:rFonts w:ascii="Book Antiqua" w:hAnsi="Book Antiqua"/>
        </w:rPr>
      </w:pPr>
      <w:r>
        <w:rPr>
          <w:rFonts w:ascii="Book Antiqua" w:hAnsi="Book Antiqua"/>
        </w:rPr>
        <w:t>Step</w:t>
      </w:r>
      <w:r w:rsidRPr="00C02EA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2</w:t>
      </w:r>
      <w:r w:rsidRPr="00C02EAA">
        <w:rPr>
          <w:rFonts w:ascii="Book Antiqua" w:hAnsi="Book Antiqua"/>
        </w:rPr>
        <w:t>:</w:t>
      </w:r>
    </w:p>
    <w:p w14:paraId="620D9A17" w14:textId="559F48B4" w:rsidR="004B4EB7" w:rsidRDefault="00114B6A" w:rsidP="00CC5801">
      <w:pPr>
        <w:pStyle w:val="NormalWeb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Sign into your Gmail Account. </w:t>
      </w:r>
    </w:p>
    <w:p w14:paraId="5FEB5464" w14:textId="00AB312E" w:rsidR="004018AE" w:rsidRPr="004B4EB7" w:rsidRDefault="004018AE" w:rsidP="004018AE">
      <w:pPr>
        <w:pStyle w:val="Heading1"/>
        <w:rPr>
          <w:rFonts w:ascii="Book Antiqua" w:hAnsi="Book Antiqua"/>
        </w:rPr>
      </w:pPr>
      <w:r>
        <w:rPr>
          <w:rFonts w:ascii="Book Antiqua" w:hAnsi="Book Antiqua"/>
        </w:rPr>
        <w:t>Step</w:t>
      </w:r>
      <w:r w:rsidRPr="00C02EA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3</w:t>
      </w:r>
      <w:r w:rsidRPr="00C02EAA">
        <w:rPr>
          <w:rFonts w:ascii="Book Antiqua" w:hAnsi="Book Antiqua"/>
        </w:rPr>
        <w:t>:</w:t>
      </w:r>
    </w:p>
    <w:p w14:paraId="62116C4C" w14:textId="13339C56" w:rsidR="004018AE" w:rsidRDefault="006A6BBB" w:rsidP="004018AE">
      <w:pPr>
        <w:pStyle w:val="NormalWeb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Ensure</w:t>
      </w:r>
      <w:r w:rsidR="004018AE">
        <w:rPr>
          <w:rFonts w:ascii="Book Antiqua" w:hAnsi="Book Antiqua"/>
          <w:bCs/>
        </w:rPr>
        <w:t xml:space="preserve"> all 57 items are </w:t>
      </w:r>
      <w:r>
        <w:rPr>
          <w:rFonts w:ascii="Book Antiqua" w:hAnsi="Book Antiqua"/>
          <w:bCs/>
        </w:rPr>
        <w:t>selected and</w:t>
      </w:r>
      <w:r w:rsidR="004018AE">
        <w:rPr>
          <w:rFonts w:ascii="Book Antiqua" w:hAnsi="Book Antiqua"/>
          <w:bCs/>
        </w:rPr>
        <w:t xml:space="preserve"> click the Next Step button. </w:t>
      </w:r>
    </w:p>
    <w:p w14:paraId="7664F367" w14:textId="693881B5" w:rsidR="006A6BBB" w:rsidRPr="004B4EB7" w:rsidRDefault="006A6BBB" w:rsidP="006A6BBB">
      <w:pPr>
        <w:pStyle w:val="Heading1"/>
        <w:rPr>
          <w:rFonts w:ascii="Book Antiqua" w:hAnsi="Book Antiqua"/>
        </w:rPr>
      </w:pPr>
      <w:r>
        <w:rPr>
          <w:rFonts w:ascii="Book Antiqua" w:hAnsi="Book Antiqua"/>
        </w:rPr>
        <w:t>Step</w:t>
      </w:r>
      <w:r w:rsidRPr="00C02EA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4</w:t>
      </w:r>
      <w:r w:rsidRPr="00C02EAA">
        <w:rPr>
          <w:rFonts w:ascii="Book Antiqua" w:hAnsi="Book Antiqua"/>
        </w:rPr>
        <w:t>:</w:t>
      </w:r>
    </w:p>
    <w:p w14:paraId="19DAB739" w14:textId="79279CC1" w:rsidR="006A6BBB" w:rsidRDefault="006A6BBB" w:rsidP="006A6BBB">
      <w:pPr>
        <w:pStyle w:val="NormalWeb"/>
        <w:numPr>
          <w:ilvl w:val="0"/>
          <w:numId w:val="17"/>
        </w:numPr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Select the “Send download link via email” </w:t>
      </w:r>
      <w:proofErr w:type="gramStart"/>
      <w:r>
        <w:rPr>
          <w:rFonts w:ascii="Book Antiqua" w:hAnsi="Book Antiqua"/>
          <w:bCs/>
        </w:rPr>
        <w:t>option</w:t>
      </w:r>
      <w:proofErr w:type="gramEnd"/>
    </w:p>
    <w:p w14:paraId="713D143A" w14:textId="043BD632" w:rsidR="006A6BBB" w:rsidRDefault="006A6BBB" w:rsidP="006A6BBB">
      <w:pPr>
        <w:pStyle w:val="NormalWeb"/>
        <w:numPr>
          <w:ilvl w:val="0"/>
          <w:numId w:val="17"/>
        </w:numPr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Select the “Export once” </w:t>
      </w:r>
      <w:proofErr w:type="gramStart"/>
      <w:r>
        <w:rPr>
          <w:rFonts w:ascii="Book Antiqua" w:hAnsi="Book Antiqua"/>
          <w:bCs/>
        </w:rPr>
        <w:t>option</w:t>
      </w:r>
      <w:proofErr w:type="gramEnd"/>
    </w:p>
    <w:p w14:paraId="701B44D9" w14:textId="318EBFBD" w:rsidR="006A6BBB" w:rsidRDefault="006A6BBB" w:rsidP="006A6BBB">
      <w:pPr>
        <w:pStyle w:val="NormalWeb"/>
        <w:numPr>
          <w:ilvl w:val="0"/>
          <w:numId w:val="17"/>
        </w:numPr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Choose the file type of your </w:t>
      </w:r>
      <w:proofErr w:type="gramStart"/>
      <w:r>
        <w:rPr>
          <w:rFonts w:ascii="Book Antiqua" w:hAnsi="Book Antiqua"/>
          <w:bCs/>
        </w:rPr>
        <w:t>choice</w:t>
      </w:r>
      <w:proofErr w:type="gramEnd"/>
    </w:p>
    <w:p w14:paraId="626376CB" w14:textId="61C0511A" w:rsidR="006A6BBB" w:rsidRDefault="006A6BBB" w:rsidP="006A6BBB">
      <w:pPr>
        <w:pStyle w:val="NormalWeb"/>
        <w:numPr>
          <w:ilvl w:val="0"/>
          <w:numId w:val="17"/>
        </w:numPr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Choose the file size of your </w:t>
      </w:r>
      <w:proofErr w:type="gramStart"/>
      <w:r>
        <w:rPr>
          <w:rFonts w:ascii="Book Antiqua" w:hAnsi="Book Antiqua"/>
          <w:bCs/>
        </w:rPr>
        <w:t>choice</w:t>
      </w:r>
      <w:proofErr w:type="gramEnd"/>
    </w:p>
    <w:p w14:paraId="1AC9165D" w14:textId="4068641C" w:rsidR="006A6BBB" w:rsidRDefault="006A6BBB" w:rsidP="006A6BBB">
      <w:pPr>
        <w:pStyle w:val="NormalWeb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Select the “Create Export” button.</w:t>
      </w:r>
    </w:p>
    <w:p w14:paraId="3E0159A5" w14:textId="1733273E" w:rsidR="006A6BBB" w:rsidRPr="004B4EB7" w:rsidRDefault="006A6BBB" w:rsidP="006A6BBB">
      <w:pPr>
        <w:pStyle w:val="Heading1"/>
        <w:rPr>
          <w:rFonts w:ascii="Book Antiqua" w:hAnsi="Book Antiqua"/>
        </w:rPr>
      </w:pPr>
      <w:r>
        <w:rPr>
          <w:rFonts w:ascii="Book Antiqua" w:hAnsi="Book Antiqua"/>
        </w:rPr>
        <w:t>Step</w:t>
      </w:r>
      <w:r w:rsidRPr="00C02EA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5</w:t>
      </w:r>
      <w:r w:rsidRPr="00C02EAA">
        <w:rPr>
          <w:rFonts w:ascii="Book Antiqua" w:hAnsi="Book Antiqua"/>
        </w:rPr>
        <w:t>:</w:t>
      </w:r>
    </w:p>
    <w:p w14:paraId="6DC90049" w14:textId="1AEB35AA" w:rsidR="005F1D95" w:rsidRPr="005F1D95" w:rsidRDefault="005F1D95" w:rsidP="005F1D95">
      <w:pPr>
        <w:pStyle w:val="NormalWeb"/>
        <w:rPr>
          <w:rFonts w:ascii="Book Antiqua" w:hAnsi="Book Antiqua"/>
          <w:bCs/>
        </w:rPr>
      </w:pPr>
      <w:r w:rsidRPr="005F1D95">
        <w:rPr>
          <w:rFonts w:ascii="Book Antiqua" w:hAnsi="Book Antiqua"/>
          <w:bCs/>
        </w:rPr>
        <w:t>Write a reflection paper on the information downloaded from the Google Database.</w:t>
      </w:r>
    </w:p>
    <w:p w14:paraId="531CD380" w14:textId="5E70935F" w:rsidR="005F1D95" w:rsidRPr="005F1D95" w:rsidRDefault="005F1D95" w:rsidP="005F1D95">
      <w:pPr>
        <w:pStyle w:val="NormalWeb"/>
        <w:rPr>
          <w:rFonts w:ascii="Book Antiqua" w:hAnsi="Book Antiqua"/>
          <w:bCs/>
        </w:rPr>
      </w:pPr>
      <w:r w:rsidRPr="005F1D95">
        <w:rPr>
          <w:rFonts w:ascii="Book Antiqua" w:hAnsi="Book Antiqua"/>
          <w:bCs/>
        </w:rPr>
        <w:t>Ensure you use </w:t>
      </w:r>
      <w:r w:rsidRPr="005F1D95">
        <w:rPr>
          <w:rFonts w:ascii="Book Antiqua" w:hAnsi="Book Antiqua"/>
          <w:b/>
        </w:rPr>
        <w:t>at least two</w:t>
      </w:r>
      <w:r w:rsidRPr="005F1D95">
        <w:rPr>
          <w:rFonts w:ascii="Book Antiqua" w:hAnsi="Book Antiqua"/>
        </w:rPr>
        <w:t> </w:t>
      </w:r>
      <w:r w:rsidRPr="005F1D95">
        <w:rPr>
          <w:rFonts w:ascii="Book Antiqua" w:hAnsi="Book Antiqua"/>
          <w:bCs/>
        </w:rPr>
        <w:t>examples from the Google Data Download. You do not need to give specific details, but you will need to describe the sort of information you are referencing. </w:t>
      </w:r>
    </w:p>
    <w:p w14:paraId="13EAAD65" w14:textId="77777777" w:rsidR="005F1D95" w:rsidRPr="005F1D95" w:rsidRDefault="005F1D95" w:rsidP="005F1D95">
      <w:pPr>
        <w:pStyle w:val="NormalWeb"/>
        <w:rPr>
          <w:rFonts w:ascii="Book Antiqua" w:hAnsi="Book Antiqua"/>
          <w:bCs/>
        </w:rPr>
      </w:pPr>
      <w:r w:rsidRPr="005F1D95">
        <w:rPr>
          <w:rFonts w:ascii="Book Antiqua" w:hAnsi="Book Antiqua"/>
          <w:bCs/>
        </w:rPr>
        <w:lastRenderedPageBreak/>
        <w:t>Use the link below to get a refresher on writing a response paper:</w:t>
      </w:r>
    </w:p>
    <w:p w14:paraId="6B6A1CFB" w14:textId="2DDFB1E1" w:rsidR="005F1D95" w:rsidRPr="005F1D95" w:rsidRDefault="00000000" w:rsidP="005F1D95">
      <w:pPr>
        <w:pStyle w:val="NormalWeb"/>
        <w:rPr>
          <w:rFonts w:ascii="Book Antiqua" w:hAnsi="Book Antiqua"/>
          <w:bCs/>
        </w:rPr>
      </w:pPr>
      <w:hyperlink r:id="rId9" w:history="1">
        <w:r w:rsidR="005F1D95" w:rsidRPr="005F1D95">
          <w:rPr>
            <w:rFonts w:ascii="Book Antiqua" w:hAnsi="Book Antiqua"/>
            <w:bCs/>
          </w:rPr>
          <w:t>https://www.thoughtco.com/how-to-write-a-response-paper-1857017</w:t>
        </w:r>
      </w:hyperlink>
    </w:p>
    <w:p w14:paraId="76445328" w14:textId="77777777" w:rsidR="00FA7151" w:rsidRDefault="00FA7151" w:rsidP="00FA7151">
      <w:pPr>
        <w:pStyle w:val="NormalWeb"/>
        <w:spacing w:before="0" w:beforeAutospacing="0" w:after="0" w:afterAutospacing="0"/>
        <w:rPr>
          <w:rFonts w:ascii="Book Antiqua" w:hAnsi="Book Antiqua"/>
        </w:rPr>
      </w:pPr>
    </w:p>
    <w:p w14:paraId="363721C3" w14:textId="77777777" w:rsidR="00FA7151" w:rsidRPr="00F17011" w:rsidRDefault="00FA7151" w:rsidP="00FA7151">
      <w:pPr>
        <w:tabs>
          <w:tab w:val="left" w:pos="7050"/>
        </w:tabs>
        <w:rPr>
          <w:rFonts w:ascii="Book Antiqua" w:hAnsi="Book Antiqua"/>
        </w:rPr>
      </w:pPr>
      <w:r w:rsidRPr="00F17011">
        <w:rPr>
          <w:rFonts w:ascii="Book Antiqua" w:hAnsi="Book Antiqua"/>
          <w:b/>
          <w:u w:val="single"/>
        </w:rPr>
        <w:t>Submit</w:t>
      </w:r>
      <w:r w:rsidRPr="00F17011">
        <w:rPr>
          <w:rFonts w:ascii="Book Antiqua" w:hAnsi="Book Antiqua"/>
          <w:b/>
        </w:rPr>
        <w:t xml:space="preserve">: </w:t>
      </w:r>
      <w:r w:rsidRPr="00F17011">
        <w:rPr>
          <w:rFonts w:ascii="Book Antiqua" w:hAnsi="Book Antiqua"/>
        </w:rPr>
        <w:t>Submit on Brightspace by the due date.</w:t>
      </w:r>
    </w:p>
    <w:p w14:paraId="7C1715F8" w14:textId="77777777" w:rsidR="00FA7151" w:rsidRPr="00F17011" w:rsidRDefault="00FA7151" w:rsidP="00FA7151">
      <w:pPr>
        <w:tabs>
          <w:tab w:val="left" w:pos="7050"/>
        </w:tabs>
        <w:rPr>
          <w:rFonts w:ascii="Book Antiqua" w:hAnsi="Book Antiqua"/>
        </w:rPr>
      </w:pPr>
    </w:p>
    <w:p w14:paraId="1CB2CD06" w14:textId="77777777" w:rsidR="00FA7151" w:rsidRPr="00F17011" w:rsidRDefault="00FA7151" w:rsidP="00FA7151">
      <w:pPr>
        <w:tabs>
          <w:tab w:val="left" w:pos="7050"/>
        </w:tabs>
        <w:rPr>
          <w:rFonts w:ascii="Book Antiqua" w:hAnsi="Book Antiqua"/>
        </w:rPr>
      </w:pPr>
    </w:p>
    <w:p w14:paraId="12701176" w14:textId="77777777" w:rsidR="00FA7151" w:rsidRPr="00174577" w:rsidRDefault="00FA7151" w:rsidP="00FA7151">
      <w:pPr>
        <w:tabs>
          <w:tab w:val="left" w:pos="7050"/>
        </w:tabs>
        <w:rPr>
          <w:rFonts w:ascii="Book Antiqua" w:hAnsi="Book Antiqua"/>
          <w:b/>
        </w:rPr>
      </w:pPr>
      <w:r w:rsidRPr="00F17011">
        <w:rPr>
          <w:rFonts w:ascii="Book Antiqua" w:hAnsi="Book Antiqua"/>
          <w:b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FA7151" w:rsidRPr="00F17011" w14:paraId="444A8BD2" w14:textId="77777777" w:rsidTr="001D1012">
        <w:tc>
          <w:tcPr>
            <w:tcW w:w="3018" w:type="dxa"/>
            <w:shd w:val="clear" w:color="auto" w:fill="auto"/>
          </w:tcPr>
          <w:p w14:paraId="705A8AC5" w14:textId="77777777" w:rsidR="00FA7151" w:rsidRPr="00F17011" w:rsidRDefault="00FA7151" w:rsidP="001D1012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7011">
              <w:rPr>
                <w:rFonts w:ascii="Book Antiqua" w:hAnsi="Book Antiqua"/>
                <w:b/>
                <w:sz w:val="20"/>
                <w:szCs w:val="20"/>
              </w:rPr>
              <w:t>Requirements</w:t>
            </w:r>
          </w:p>
        </w:tc>
        <w:tc>
          <w:tcPr>
            <w:tcW w:w="3018" w:type="dxa"/>
            <w:shd w:val="clear" w:color="auto" w:fill="auto"/>
          </w:tcPr>
          <w:p w14:paraId="5C8A9C87" w14:textId="77777777" w:rsidR="00FA7151" w:rsidRPr="00F17011" w:rsidRDefault="00FA7151" w:rsidP="001D1012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7011">
              <w:rPr>
                <w:rFonts w:ascii="Book Antiqua" w:hAnsi="Book Antiqua"/>
                <w:b/>
                <w:sz w:val="20"/>
                <w:szCs w:val="20"/>
              </w:rPr>
              <w:t>Pts</w:t>
            </w:r>
          </w:p>
        </w:tc>
        <w:tc>
          <w:tcPr>
            <w:tcW w:w="3018" w:type="dxa"/>
            <w:shd w:val="clear" w:color="auto" w:fill="auto"/>
          </w:tcPr>
          <w:p w14:paraId="4CA3D5B6" w14:textId="77777777" w:rsidR="00FA7151" w:rsidRPr="00F17011" w:rsidRDefault="00FA7151" w:rsidP="001D1012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7011">
              <w:rPr>
                <w:rFonts w:ascii="Book Antiqua" w:hAnsi="Book Antiqua"/>
                <w:b/>
                <w:sz w:val="20"/>
                <w:szCs w:val="20"/>
              </w:rPr>
              <w:t>Comment</w:t>
            </w:r>
          </w:p>
        </w:tc>
      </w:tr>
      <w:tr w:rsidR="00FA7151" w:rsidRPr="00F17011" w14:paraId="54158C0B" w14:textId="77777777" w:rsidTr="001D1012">
        <w:tc>
          <w:tcPr>
            <w:tcW w:w="3018" w:type="dxa"/>
            <w:shd w:val="clear" w:color="auto" w:fill="auto"/>
          </w:tcPr>
          <w:p w14:paraId="349DC606" w14:textId="1A9EE1D4" w:rsidR="00FA7151" w:rsidRDefault="00B77919" w:rsidP="00FA7151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See Assignment Rubric</w:t>
            </w:r>
            <w:r w:rsidR="008E34F9">
              <w:rPr>
                <w:rFonts w:ascii="Book Antiqua" w:hAnsi="Book Antiqua"/>
                <w:sz w:val="20"/>
                <w:szCs w:val="20"/>
              </w:rPr>
              <w:t xml:space="preserve"> on Brightspace</w:t>
            </w:r>
          </w:p>
        </w:tc>
        <w:tc>
          <w:tcPr>
            <w:tcW w:w="3018" w:type="dxa"/>
            <w:shd w:val="clear" w:color="auto" w:fill="auto"/>
          </w:tcPr>
          <w:p w14:paraId="23C2A5A1" w14:textId="70D69640" w:rsidR="00FA7151" w:rsidRDefault="00B77919" w:rsidP="00FA7151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20/20</w:t>
            </w:r>
          </w:p>
        </w:tc>
        <w:tc>
          <w:tcPr>
            <w:tcW w:w="3018" w:type="dxa"/>
            <w:shd w:val="clear" w:color="auto" w:fill="auto"/>
          </w:tcPr>
          <w:p w14:paraId="7D58D5F8" w14:textId="77777777" w:rsidR="00FA7151" w:rsidRPr="00F17011" w:rsidRDefault="00FA7151" w:rsidP="00FA7151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FA7151" w:rsidRPr="00F17011" w14:paraId="2D49E60A" w14:textId="77777777" w:rsidTr="001D1012">
        <w:tc>
          <w:tcPr>
            <w:tcW w:w="3018" w:type="dxa"/>
            <w:shd w:val="clear" w:color="auto" w:fill="auto"/>
          </w:tcPr>
          <w:p w14:paraId="7AE2D5EC" w14:textId="212F6EDB" w:rsidR="00FA7151" w:rsidRPr="00F17011" w:rsidRDefault="00FA7151" w:rsidP="00FA7151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6B35A862" w14:textId="1E7144B5" w:rsidR="00FA7151" w:rsidRPr="00F17011" w:rsidRDefault="00FA7151" w:rsidP="00FA7151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3018" w:type="dxa"/>
            <w:shd w:val="clear" w:color="auto" w:fill="auto"/>
          </w:tcPr>
          <w:p w14:paraId="048995F1" w14:textId="77777777" w:rsidR="00FA7151" w:rsidRPr="00F17011" w:rsidRDefault="00FA7151" w:rsidP="00FA7151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</w:tbl>
    <w:p w14:paraId="4038F683" w14:textId="181199C2" w:rsidR="00FA7151" w:rsidRPr="00FA7151" w:rsidRDefault="00FA7151" w:rsidP="00FA7151">
      <w:pPr>
        <w:pStyle w:val="NormalWeb"/>
        <w:spacing w:before="0" w:beforeAutospacing="0" w:after="0" w:afterAutospacing="0"/>
        <w:rPr>
          <w:rFonts w:ascii="Book Antiqua" w:hAnsi="Book Antiqua"/>
        </w:rPr>
        <w:sectPr w:rsidR="00FA7151" w:rsidRPr="00FA7151">
          <w:pgSz w:w="12240" w:h="15840"/>
          <w:pgMar w:top="1360" w:right="780" w:bottom="1200" w:left="540" w:header="0" w:footer="1014" w:gutter="0"/>
          <w:cols w:space="720"/>
        </w:sectPr>
      </w:pPr>
    </w:p>
    <w:p w14:paraId="4FDB4FE5" w14:textId="77777777" w:rsidR="004A5237" w:rsidRDefault="004A5237" w:rsidP="00323B67">
      <w:pPr>
        <w:tabs>
          <w:tab w:val="left" w:pos="7050"/>
        </w:tabs>
        <w:rPr>
          <w:rFonts w:ascii="Book Antiqua" w:hAnsi="Book Antiqua"/>
          <w:b/>
          <w:lang w:eastAsia="ko-KR"/>
        </w:rPr>
      </w:pPr>
    </w:p>
    <w:sectPr w:rsidR="004A5237" w:rsidSect="00EC685C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260" w:right="126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CDA23" w14:textId="77777777" w:rsidR="00C666AC" w:rsidRDefault="00C666AC">
      <w:r>
        <w:separator/>
      </w:r>
    </w:p>
  </w:endnote>
  <w:endnote w:type="continuationSeparator" w:id="0">
    <w:p w14:paraId="32A0BA06" w14:textId="77777777" w:rsidR="00C666AC" w:rsidRDefault="00C66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¯µ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8FAAF" w14:textId="77777777" w:rsidR="004A5237" w:rsidRDefault="004A5237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62"/>
      <w:gridCol w:w="4099"/>
    </w:tblGrid>
    <w:tr w:rsidR="003E3C92" w14:paraId="71A158E9" w14:textId="77777777" w:rsidTr="003E3C92">
      <w:tc>
        <w:tcPr>
          <w:tcW w:w="1162" w:type="dxa"/>
          <w:vAlign w:val="center"/>
        </w:tcPr>
        <w:p w14:paraId="50D5EB08" w14:textId="77777777" w:rsidR="003E3C92" w:rsidRDefault="003E3C92" w:rsidP="004A5237">
          <w:pPr>
            <w:pStyle w:val="Footer"/>
            <w:ind w:left="-107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56F97BC" wp14:editId="551CFA9C">
                    <wp:simplePos x="0" y="0"/>
                    <wp:positionH relativeFrom="column">
                      <wp:posOffset>595630</wp:posOffset>
                    </wp:positionH>
                    <wp:positionV relativeFrom="paragraph">
                      <wp:posOffset>-3175</wp:posOffset>
                    </wp:positionV>
                    <wp:extent cx="0" cy="646430"/>
                    <wp:effectExtent l="12700" t="0" r="12700" b="1397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0" cy="64643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line w14:anchorId="54B733E9"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-.25pt" to="46.9pt,5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" strokecolor="#ffc000" strokeweight="1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53C7217D" wp14:editId="195CAB0E">
                <wp:extent cx="658023" cy="656712"/>
                <wp:effectExtent l="0" t="0" r="0" b="0"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447" cy="687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9" w:type="dxa"/>
          <w:vAlign w:val="center"/>
        </w:tcPr>
        <w:p w14:paraId="39A67B7B" w14:textId="77777777" w:rsidR="003E3C92" w:rsidRPr="003E3C92" w:rsidRDefault="003E3C92" w:rsidP="003E3C92">
          <w:pPr>
            <w:tabs>
              <w:tab w:val="left" w:pos="7050"/>
            </w:tabs>
            <w:rPr>
              <w:rStyle w:val="Footer-CollegeNameorDepartment"/>
              <w:rFonts w:eastAsia="Times"/>
              <w:noProof/>
              <w:sz w:val="16"/>
              <w:szCs w:val="16"/>
              <w:lang w:eastAsia="zh-CN"/>
            </w:rPr>
          </w:pPr>
          <w:r w:rsidRPr="003E3C92">
            <w:rPr>
              <w:rStyle w:val="Footer-CollegeNameorDepartment"/>
              <w:rFonts w:eastAsia="Times"/>
              <w:noProof/>
              <w:sz w:val="16"/>
              <w:szCs w:val="16"/>
              <w:lang w:eastAsia="zh-CN"/>
            </w:rPr>
            <w:t>DEPARTMENT OF Computer Science</w:t>
          </w:r>
        </w:p>
        <w:p w14:paraId="42DBF4E6" w14:textId="77777777" w:rsidR="003E3C92" w:rsidRDefault="003E3C92" w:rsidP="003E3C92">
          <w:pPr>
            <w:tabs>
              <w:tab w:val="left" w:pos="7050"/>
            </w:tabs>
            <w:rPr>
              <w:rFonts w:ascii="Franklin Gothic Book" w:eastAsia="Times" w:hAnsi="Franklin Gothic Book"/>
              <w:noProof/>
              <w:color w:val="000000" w:themeColor="text1"/>
              <w:sz w:val="16"/>
              <w:szCs w:val="16"/>
              <w:lang w:eastAsia="zh-CN"/>
            </w:rPr>
          </w:pPr>
          <w:r>
            <w:rPr>
              <w:rFonts w:ascii="Franklin Gothic Book" w:eastAsia="Times" w:hAnsi="Franklin Gothic Book"/>
              <w:noProof/>
              <w:color w:val="000000" w:themeColor="text1"/>
              <w:sz w:val="16"/>
              <w:szCs w:val="16"/>
              <w:lang w:eastAsia="zh-CN"/>
            </w:rPr>
            <w:t>Engineering, Technology, and Computer Science Building</w:t>
          </w:r>
        </w:p>
        <w:p w14:paraId="0B4F05E2" w14:textId="77777777" w:rsidR="003E3C92" w:rsidRPr="003E3C92" w:rsidRDefault="003E3C92" w:rsidP="003E3C92">
          <w:pPr>
            <w:tabs>
              <w:tab w:val="left" w:pos="7050"/>
            </w:tabs>
            <w:rPr>
              <w:rStyle w:val="Footer-CollegeNameorDepartment"/>
              <w:rFonts w:ascii="Book Antiqua" w:hAnsi="Book Antiqua"/>
              <w:b/>
              <w:caps w:val="0"/>
              <w:sz w:val="24"/>
              <w:lang w:eastAsia="ko-KR"/>
            </w:rPr>
          </w:pPr>
          <w:r>
            <w:rPr>
              <w:rFonts w:ascii="Franklin Gothic Book" w:eastAsia="Times" w:hAnsi="Franklin Gothic Book"/>
              <w:noProof/>
              <w:color w:val="000000" w:themeColor="text1"/>
              <w:sz w:val="16"/>
              <w:szCs w:val="16"/>
              <w:lang w:eastAsia="zh-CN"/>
            </w:rPr>
            <w:t xml:space="preserve">2101 Coliseum Blvd E. Fort Wayne, IN 46805-1499 </w:t>
          </w:r>
        </w:p>
      </w:tc>
    </w:tr>
  </w:tbl>
  <w:p w14:paraId="55DCCA1F" w14:textId="77777777" w:rsidR="004A5237" w:rsidRDefault="004A5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F2258" w14:textId="77777777" w:rsidR="00C666AC" w:rsidRDefault="00C666AC">
      <w:r>
        <w:separator/>
      </w:r>
    </w:p>
  </w:footnote>
  <w:footnote w:type="continuationSeparator" w:id="0">
    <w:p w14:paraId="514BF2F4" w14:textId="77777777" w:rsidR="00C666AC" w:rsidRDefault="00C66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B0CDA" w14:textId="77777777" w:rsidR="00AE0A03" w:rsidRDefault="00C666AC">
    <w:pPr>
      <w:pStyle w:val="Header"/>
    </w:pPr>
    <w:r>
      <w:rPr>
        <w:noProof/>
      </w:rPr>
      <w:pict w14:anchorId="0CBDEC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61221" o:spid="_x0000_s1026" type="#_x0000_t75" alt="" style="position:absolute;margin-left:0;margin-top:0;width:477pt;height:7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ETC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5"/>
      <w:gridCol w:w="4765"/>
    </w:tblGrid>
    <w:tr w:rsidR="00ED3A48" w14:paraId="5F8CE068" w14:textId="77777777" w:rsidTr="00ED3A48">
      <w:tc>
        <w:tcPr>
          <w:tcW w:w="4765" w:type="dxa"/>
        </w:tcPr>
        <w:p w14:paraId="5F1AED1D" w14:textId="51DE79EA" w:rsidR="00ED3A48" w:rsidRPr="006A362D" w:rsidRDefault="005171EC">
          <w:pPr>
            <w:pStyle w:val="Head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UX and Design</w:t>
          </w:r>
        </w:p>
      </w:tc>
      <w:tc>
        <w:tcPr>
          <w:tcW w:w="4765" w:type="dxa"/>
        </w:tcPr>
        <w:p w14:paraId="27075677" w14:textId="77777777" w:rsidR="00ED3A48" w:rsidRPr="006A362D" w:rsidRDefault="00151584" w:rsidP="00ED3A48">
          <w:pPr>
            <w:pStyle w:val="Header"/>
            <w:jc w:val="right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Spring 2023</w:t>
          </w:r>
        </w:p>
      </w:tc>
    </w:tr>
  </w:tbl>
  <w:p w14:paraId="3A89D311" w14:textId="77777777" w:rsidR="00495022" w:rsidRPr="00495022" w:rsidRDefault="00495022">
    <w:pPr>
      <w:pStyle w:val="Header"/>
      <w:rPr>
        <w:sz w:val="20"/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3E35" w14:textId="77777777" w:rsidR="00AE0A03" w:rsidRDefault="00C666AC">
    <w:pPr>
      <w:pStyle w:val="Header"/>
    </w:pPr>
    <w:r>
      <w:rPr>
        <w:noProof/>
      </w:rPr>
      <w:pict w14:anchorId="131AE8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61220" o:spid="_x0000_s1025" type="#_x0000_t75" alt="" style="position:absolute;margin-left:0;margin-top:0;width:477pt;height:7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ETC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716"/>
    <w:multiLevelType w:val="hybridMultilevel"/>
    <w:tmpl w:val="0B84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12C0D"/>
    <w:multiLevelType w:val="multilevel"/>
    <w:tmpl w:val="6F5A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31405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CF685A"/>
    <w:multiLevelType w:val="multilevel"/>
    <w:tmpl w:val="B6AE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F47FD"/>
    <w:multiLevelType w:val="hybridMultilevel"/>
    <w:tmpl w:val="CD9A0DA2"/>
    <w:lvl w:ilvl="0" w:tplc="55D0A7D6">
      <w:numFmt w:val="bullet"/>
      <w:lvlText w:val="•"/>
      <w:lvlJc w:val="left"/>
      <w:pPr>
        <w:ind w:left="162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34481DE8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96E2E31C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 w:tplc="45925A52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65C6D65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4E62869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AFFCF4D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A3C2D4CA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0BDA0884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67715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C02F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00F07A1"/>
    <w:multiLevelType w:val="multilevel"/>
    <w:tmpl w:val="B6AE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144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622494"/>
    <w:multiLevelType w:val="hybridMultilevel"/>
    <w:tmpl w:val="D836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103E4"/>
    <w:multiLevelType w:val="multilevel"/>
    <w:tmpl w:val="07B4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E119E8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2A66FFA"/>
    <w:multiLevelType w:val="hybridMultilevel"/>
    <w:tmpl w:val="1F4E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51787"/>
    <w:multiLevelType w:val="hybridMultilevel"/>
    <w:tmpl w:val="96D8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D4E3B"/>
    <w:multiLevelType w:val="hybridMultilevel"/>
    <w:tmpl w:val="7A3E0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B7AE1"/>
    <w:multiLevelType w:val="hybridMultilevel"/>
    <w:tmpl w:val="2EA8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15B95"/>
    <w:multiLevelType w:val="hybridMultilevel"/>
    <w:tmpl w:val="36083036"/>
    <w:lvl w:ilvl="0" w:tplc="DB840D08">
      <w:start w:val="1"/>
      <w:numFmt w:val="decimal"/>
      <w:lvlText w:val="%1."/>
      <w:lvlJc w:val="left"/>
      <w:pPr>
        <w:ind w:left="16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B44CE7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4B2E8C14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 w:tplc="6B1E008C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 w:tplc="78D4C46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58E47EF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2B8E686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63F2945C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18B67AB2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1523931839">
    <w:abstractNumId w:val="7"/>
  </w:num>
  <w:num w:numId="2" w16cid:durableId="2100566462">
    <w:abstractNumId w:val="14"/>
  </w:num>
  <w:num w:numId="3" w16cid:durableId="445318109">
    <w:abstractNumId w:val="3"/>
  </w:num>
  <w:num w:numId="4" w16cid:durableId="2020428130">
    <w:abstractNumId w:val="0"/>
  </w:num>
  <w:num w:numId="5" w16cid:durableId="288626987">
    <w:abstractNumId w:val="9"/>
  </w:num>
  <w:num w:numId="6" w16cid:durableId="1363625712">
    <w:abstractNumId w:val="15"/>
  </w:num>
  <w:num w:numId="7" w16cid:durableId="1225143019">
    <w:abstractNumId w:val="16"/>
  </w:num>
  <w:num w:numId="8" w16cid:durableId="956645765">
    <w:abstractNumId w:val="4"/>
  </w:num>
  <w:num w:numId="9" w16cid:durableId="1468163993">
    <w:abstractNumId w:val="5"/>
  </w:num>
  <w:num w:numId="10" w16cid:durableId="303976084">
    <w:abstractNumId w:val="11"/>
  </w:num>
  <w:num w:numId="11" w16cid:durableId="1202590751">
    <w:abstractNumId w:val="6"/>
  </w:num>
  <w:num w:numId="12" w16cid:durableId="752706518">
    <w:abstractNumId w:val="2"/>
  </w:num>
  <w:num w:numId="13" w16cid:durableId="336881324">
    <w:abstractNumId w:val="8"/>
  </w:num>
  <w:num w:numId="14" w16cid:durableId="486211807">
    <w:abstractNumId w:val="10"/>
  </w:num>
  <w:num w:numId="15" w16cid:durableId="1556697572">
    <w:abstractNumId w:val="1"/>
  </w:num>
  <w:num w:numId="16" w16cid:durableId="1444183884">
    <w:abstractNumId w:val="13"/>
  </w:num>
  <w:num w:numId="17" w16cid:durableId="1319453985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E54"/>
    <w:rsid w:val="00000C82"/>
    <w:rsid w:val="00007F99"/>
    <w:rsid w:val="000112E9"/>
    <w:rsid w:val="0002082C"/>
    <w:rsid w:val="00033E4D"/>
    <w:rsid w:val="000402E4"/>
    <w:rsid w:val="00044A46"/>
    <w:rsid w:val="00047FDA"/>
    <w:rsid w:val="0005411A"/>
    <w:rsid w:val="00056B8B"/>
    <w:rsid w:val="00065694"/>
    <w:rsid w:val="00074376"/>
    <w:rsid w:val="00084B00"/>
    <w:rsid w:val="00092126"/>
    <w:rsid w:val="00092831"/>
    <w:rsid w:val="0009501D"/>
    <w:rsid w:val="000A6110"/>
    <w:rsid w:val="000C3C46"/>
    <w:rsid w:val="000C3EBA"/>
    <w:rsid w:val="000C5C9B"/>
    <w:rsid w:val="000D0DD9"/>
    <w:rsid w:val="000E1D2C"/>
    <w:rsid w:val="000E2787"/>
    <w:rsid w:val="000E340F"/>
    <w:rsid w:val="000F019A"/>
    <w:rsid w:val="000F0C22"/>
    <w:rsid w:val="000F0EBE"/>
    <w:rsid w:val="00100660"/>
    <w:rsid w:val="001110AD"/>
    <w:rsid w:val="00114B6A"/>
    <w:rsid w:val="001262FA"/>
    <w:rsid w:val="00126C5D"/>
    <w:rsid w:val="00144079"/>
    <w:rsid w:val="00151584"/>
    <w:rsid w:val="00153FDD"/>
    <w:rsid w:val="00174577"/>
    <w:rsid w:val="00176FA9"/>
    <w:rsid w:val="00180F60"/>
    <w:rsid w:val="00192303"/>
    <w:rsid w:val="00197716"/>
    <w:rsid w:val="001D4DC6"/>
    <w:rsid w:val="001F3C9F"/>
    <w:rsid w:val="00210E73"/>
    <w:rsid w:val="00213B67"/>
    <w:rsid w:val="002155A9"/>
    <w:rsid w:val="0021664A"/>
    <w:rsid w:val="0022585E"/>
    <w:rsid w:val="00226816"/>
    <w:rsid w:val="00227531"/>
    <w:rsid w:val="002423E6"/>
    <w:rsid w:val="00264AF8"/>
    <w:rsid w:val="00271634"/>
    <w:rsid w:val="002767F5"/>
    <w:rsid w:val="002854FB"/>
    <w:rsid w:val="002B2156"/>
    <w:rsid w:val="002B6F66"/>
    <w:rsid w:val="002C52D8"/>
    <w:rsid w:val="002E1D31"/>
    <w:rsid w:val="002E5579"/>
    <w:rsid w:val="002F38BB"/>
    <w:rsid w:val="00302107"/>
    <w:rsid w:val="00314070"/>
    <w:rsid w:val="00317492"/>
    <w:rsid w:val="00317629"/>
    <w:rsid w:val="003208AC"/>
    <w:rsid w:val="00323B67"/>
    <w:rsid w:val="00326E66"/>
    <w:rsid w:val="00330798"/>
    <w:rsid w:val="00336901"/>
    <w:rsid w:val="00337F3E"/>
    <w:rsid w:val="003535C1"/>
    <w:rsid w:val="00360260"/>
    <w:rsid w:val="00366498"/>
    <w:rsid w:val="00380211"/>
    <w:rsid w:val="00390D4F"/>
    <w:rsid w:val="00394B6D"/>
    <w:rsid w:val="003A4EE3"/>
    <w:rsid w:val="003A6190"/>
    <w:rsid w:val="003C1550"/>
    <w:rsid w:val="003C5859"/>
    <w:rsid w:val="003D39C0"/>
    <w:rsid w:val="003E3C92"/>
    <w:rsid w:val="003E5EA4"/>
    <w:rsid w:val="003E723D"/>
    <w:rsid w:val="003F5552"/>
    <w:rsid w:val="004018AE"/>
    <w:rsid w:val="00403BAD"/>
    <w:rsid w:val="00410362"/>
    <w:rsid w:val="00415778"/>
    <w:rsid w:val="00420913"/>
    <w:rsid w:val="004360D1"/>
    <w:rsid w:val="00436DB1"/>
    <w:rsid w:val="00442E9C"/>
    <w:rsid w:val="00471D98"/>
    <w:rsid w:val="00472D6F"/>
    <w:rsid w:val="00494ECC"/>
    <w:rsid w:val="00495022"/>
    <w:rsid w:val="004A5237"/>
    <w:rsid w:val="004A6354"/>
    <w:rsid w:val="004B36C9"/>
    <w:rsid w:val="004B4EB7"/>
    <w:rsid w:val="004B7CED"/>
    <w:rsid w:val="004C3058"/>
    <w:rsid w:val="004C5DF1"/>
    <w:rsid w:val="004D2D10"/>
    <w:rsid w:val="004E7120"/>
    <w:rsid w:val="005133CB"/>
    <w:rsid w:val="005171EC"/>
    <w:rsid w:val="00535A5C"/>
    <w:rsid w:val="00540E9E"/>
    <w:rsid w:val="00550052"/>
    <w:rsid w:val="00565A56"/>
    <w:rsid w:val="00570C3C"/>
    <w:rsid w:val="00582D73"/>
    <w:rsid w:val="005842FD"/>
    <w:rsid w:val="0059329B"/>
    <w:rsid w:val="005C0A23"/>
    <w:rsid w:val="005C5297"/>
    <w:rsid w:val="005D081A"/>
    <w:rsid w:val="005D0C27"/>
    <w:rsid w:val="005D2E79"/>
    <w:rsid w:val="005D6C35"/>
    <w:rsid w:val="005F0CF4"/>
    <w:rsid w:val="005F1D95"/>
    <w:rsid w:val="006143F7"/>
    <w:rsid w:val="00645940"/>
    <w:rsid w:val="00646CF8"/>
    <w:rsid w:val="00660224"/>
    <w:rsid w:val="0068171C"/>
    <w:rsid w:val="0068708E"/>
    <w:rsid w:val="00691457"/>
    <w:rsid w:val="006A362D"/>
    <w:rsid w:val="006A6BBB"/>
    <w:rsid w:val="006B6C2B"/>
    <w:rsid w:val="006C34D3"/>
    <w:rsid w:val="006C4713"/>
    <w:rsid w:val="006D0F33"/>
    <w:rsid w:val="006E32B9"/>
    <w:rsid w:val="006F279B"/>
    <w:rsid w:val="00715474"/>
    <w:rsid w:val="00735E8C"/>
    <w:rsid w:val="00772AE5"/>
    <w:rsid w:val="0077724E"/>
    <w:rsid w:val="0078215B"/>
    <w:rsid w:val="00787B44"/>
    <w:rsid w:val="007A0DAD"/>
    <w:rsid w:val="007A1B96"/>
    <w:rsid w:val="007C441E"/>
    <w:rsid w:val="007D317E"/>
    <w:rsid w:val="007E6D31"/>
    <w:rsid w:val="007F2F9E"/>
    <w:rsid w:val="007F55A1"/>
    <w:rsid w:val="00803651"/>
    <w:rsid w:val="00804046"/>
    <w:rsid w:val="00837FE7"/>
    <w:rsid w:val="00844BCF"/>
    <w:rsid w:val="008655D8"/>
    <w:rsid w:val="00870026"/>
    <w:rsid w:val="008820E7"/>
    <w:rsid w:val="008A2D41"/>
    <w:rsid w:val="008A3C80"/>
    <w:rsid w:val="008E22E0"/>
    <w:rsid w:val="008E34F9"/>
    <w:rsid w:val="008F0761"/>
    <w:rsid w:val="009070C1"/>
    <w:rsid w:val="009145AB"/>
    <w:rsid w:val="00936FAE"/>
    <w:rsid w:val="00940DA2"/>
    <w:rsid w:val="009559E1"/>
    <w:rsid w:val="0098083C"/>
    <w:rsid w:val="009914AB"/>
    <w:rsid w:val="009A1792"/>
    <w:rsid w:val="009B57B7"/>
    <w:rsid w:val="009B644F"/>
    <w:rsid w:val="009C0929"/>
    <w:rsid w:val="009D38A5"/>
    <w:rsid w:val="009D466E"/>
    <w:rsid w:val="009D6BB1"/>
    <w:rsid w:val="009F5265"/>
    <w:rsid w:val="00A01454"/>
    <w:rsid w:val="00A25CE8"/>
    <w:rsid w:val="00A369B0"/>
    <w:rsid w:val="00A526E3"/>
    <w:rsid w:val="00A54502"/>
    <w:rsid w:val="00A62DFD"/>
    <w:rsid w:val="00A6438A"/>
    <w:rsid w:val="00A75FF7"/>
    <w:rsid w:val="00AA5BD4"/>
    <w:rsid w:val="00AC5C2D"/>
    <w:rsid w:val="00AE0A03"/>
    <w:rsid w:val="00AF3A12"/>
    <w:rsid w:val="00B07152"/>
    <w:rsid w:val="00B0742D"/>
    <w:rsid w:val="00B100A1"/>
    <w:rsid w:val="00B117DF"/>
    <w:rsid w:val="00B32DA0"/>
    <w:rsid w:val="00B4121A"/>
    <w:rsid w:val="00B46BAA"/>
    <w:rsid w:val="00B50877"/>
    <w:rsid w:val="00B55FFC"/>
    <w:rsid w:val="00B627D5"/>
    <w:rsid w:val="00B660D0"/>
    <w:rsid w:val="00B7623C"/>
    <w:rsid w:val="00B77919"/>
    <w:rsid w:val="00B80C51"/>
    <w:rsid w:val="00BA030A"/>
    <w:rsid w:val="00BE31B8"/>
    <w:rsid w:val="00BE607A"/>
    <w:rsid w:val="00BE76FB"/>
    <w:rsid w:val="00BF3269"/>
    <w:rsid w:val="00C00FCA"/>
    <w:rsid w:val="00C017F1"/>
    <w:rsid w:val="00C02EAA"/>
    <w:rsid w:val="00C05D49"/>
    <w:rsid w:val="00C1011C"/>
    <w:rsid w:val="00C14754"/>
    <w:rsid w:val="00C20367"/>
    <w:rsid w:val="00C36C93"/>
    <w:rsid w:val="00C42C27"/>
    <w:rsid w:val="00C462FD"/>
    <w:rsid w:val="00C53495"/>
    <w:rsid w:val="00C57DC4"/>
    <w:rsid w:val="00C6289E"/>
    <w:rsid w:val="00C666AC"/>
    <w:rsid w:val="00C66B27"/>
    <w:rsid w:val="00C6716B"/>
    <w:rsid w:val="00CC0855"/>
    <w:rsid w:val="00CC5801"/>
    <w:rsid w:val="00CE0345"/>
    <w:rsid w:val="00CE6E54"/>
    <w:rsid w:val="00CF4D77"/>
    <w:rsid w:val="00D11941"/>
    <w:rsid w:val="00D22100"/>
    <w:rsid w:val="00D22D36"/>
    <w:rsid w:val="00D34425"/>
    <w:rsid w:val="00D3524D"/>
    <w:rsid w:val="00D467C8"/>
    <w:rsid w:val="00D614E4"/>
    <w:rsid w:val="00D76521"/>
    <w:rsid w:val="00D83F86"/>
    <w:rsid w:val="00D83F98"/>
    <w:rsid w:val="00D84ECD"/>
    <w:rsid w:val="00D97023"/>
    <w:rsid w:val="00DA432F"/>
    <w:rsid w:val="00DA4E57"/>
    <w:rsid w:val="00DB1656"/>
    <w:rsid w:val="00DB2E00"/>
    <w:rsid w:val="00DB6264"/>
    <w:rsid w:val="00DB7E78"/>
    <w:rsid w:val="00DC535C"/>
    <w:rsid w:val="00DD13F7"/>
    <w:rsid w:val="00DD3123"/>
    <w:rsid w:val="00DD6B51"/>
    <w:rsid w:val="00DE1FA7"/>
    <w:rsid w:val="00E10119"/>
    <w:rsid w:val="00E30705"/>
    <w:rsid w:val="00E30FB2"/>
    <w:rsid w:val="00E4460B"/>
    <w:rsid w:val="00E60068"/>
    <w:rsid w:val="00E64170"/>
    <w:rsid w:val="00E64772"/>
    <w:rsid w:val="00E67574"/>
    <w:rsid w:val="00E8558B"/>
    <w:rsid w:val="00E86A50"/>
    <w:rsid w:val="00E94882"/>
    <w:rsid w:val="00EA7F1C"/>
    <w:rsid w:val="00EC685C"/>
    <w:rsid w:val="00ED3A48"/>
    <w:rsid w:val="00ED5182"/>
    <w:rsid w:val="00ED799B"/>
    <w:rsid w:val="00EE5E4D"/>
    <w:rsid w:val="00F0004D"/>
    <w:rsid w:val="00F011B7"/>
    <w:rsid w:val="00F0322C"/>
    <w:rsid w:val="00F06C45"/>
    <w:rsid w:val="00F10817"/>
    <w:rsid w:val="00F116EA"/>
    <w:rsid w:val="00F13AF5"/>
    <w:rsid w:val="00F16792"/>
    <w:rsid w:val="00F17011"/>
    <w:rsid w:val="00F24571"/>
    <w:rsid w:val="00F356DE"/>
    <w:rsid w:val="00F36856"/>
    <w:rsid w:val="00F47E29"/>
    <w:rsid w:val="00F7242E"/>
    <w:rsid w:val="00F77582"/>
    <w:rsid w:val="00F800BB"/>
    <w:rsid w:val="00F8101C"/>
    <w:rsid w:val="00F92297"/>
    <w:rsid w:val="00FA7151"/>
    <w:rsid w:val="00FC2EAC"/>
    <w:rsid w:val="00FC3C73"/>
    <w:rsid w:val="00FD45C4"/>
    <w:rsid w:val="00FD6DD4"/>
    <w:rsid w:val="00FF1DBD"/>
    <w:rsid w:val="00FF2915"/>
    <w:rsid w:val="00FF3196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B5EC17"/>
  <w15:chartTrackingRefBased/>
  <w15:docId w15:val="{3B75C43D-B893-8340-BDDD-76E7F016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0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C27"/>
    <w:pPr>
      <w:keepNext/>
      <w:spacing w:before="240" w:after="60"/>
      <w:outlineLvl w:val="1"/>
    </w:pPr>
    <w:rPr>
      <w:rFonts w:ascii="Cambria" w:eastAsia="Malgun Gothic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pPr>
      <w:tabs>
        <w:tab w:val="left" w:pos="540"/>
        <w:tab w:val="left" w:pos="1080"/>
      </w:tabs>
      <w:jc w:val="both"/>
    </w:pPr>
    <w:rPr>
      <w:bCs/>
      <w:szCs w:val="20"/>
    </w:rPr>
  </w:style>
  <w:style w:type="paragraph" w:styleId="BalloonText">
    <w:name w:val="Balloon Text"/>
    <w:basedOn w:val="Normal"/>
    <w:semiHidden/>
    <w:rsid w:val="005500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50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5D0C27"/>
    <w:rPr>
      <w:rFonts w:ascii="Cambria" w:eastAsia="Malgun Gothic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uiPriority w:val="99"/>
    <w:unhideWhenUsed/>
    <w:rsid w:val="00100660"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rsid w:val="00C017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00A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758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792"/>
    <w:rPr>
      <w:color w:val="605E5C"/>
      <w:shd w:val="clear" w:color="auto" w:fill="E1DFDD"/>
    </w:rPr>
  </w:style>
  <w:style w:type="paragraph" w:customStyle="1" w:styleId="Footer-PU">
    <w:name w:val="Footer - PU"/>
    <w:basedOn w:val="Normal"/>
    <w:qFormat/>
    <w:rsid w:val="004A5237"/>
    <w:pPr>
      <w:pBdr>
        <w:left w:val="single" w:sz="8" w:space="6" w:color="CFB991"/>
      </w:pBdr>
      <w:tabs>
        <w:tab w:val="center" w:pos="4320"/>
        <w:tab w:val="right" w:pos="8640"/>
      </w:tabs>
      <w:ind w:left="187"/>
    </w:pPr>
    <w:rPr>
      <w:rFonts w:ascii="Franklin Gothic Book" w:eastAsia="Times" w:hAnsi="Franklin Gothic Book"/>
      <w:noProof/>
      <w:color w:val="000000" w:themeColor="text1"/>
      <w:sz w:val="15"/>
      <w:szCs w:val="20"/>
      <w:lang w:eastAsia="zh-CN"/>
    </w:rPr>
  </w:style>
  <w:style w:type="character" w:customStyle="1" w:styleId="Footer-CollegeNameorDepartment">
    <w:name w:val="Footer - College Name or Department"/>
    <w:basedOn w:val="DefaultParagraphFont"/>
    <w:uiPriority w:val="1"/>
    <w:qFormat/>
    <w:rsid w:val="004A5237"/>
    <w:rPr>
      <w:rFonts w:ascii="Franklin Gothic Medium" w:hAnsi="Franklin Gothic Medium"/>
      <w:b w:val="0"/>
      <w:i w:val="0"/>
      <w:caps/>
      <w:smallCaps w:val="0"/>
      <w:color w:val="auto"/>
      <w:sz w:val="15"/>
    </w:rPr>
  </w:style>
  <w:style w:type="paragraph" w:styleId="NormalWeb">
    <w:name w:val="Normal (Web)"/>
    <w:basedOn w:val="Normal"/>
    <w:uiPriority w:val="99"/>
    <w:unhideWhenUsed/>
    <w:rsid w:val="00197716"/>
    <w:pPr>
      <w:spacing w:before="100" w:beforeAutospacing="1" w:after="100" w:afterAutospacing="1"/>
    </w:pPr>
    <w:rPr>
      <w:rFonts w:eastAsia="Times New Roman"/>
    </w:rPr>
  </w:style>
  <w:style w:type="paragraph" w:customStyle="1" w:styleId="Default">
    <w:name w:val="Default"/>
    <w:rsid w:val="003535C1"/>
    <w:pPr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CurrentList1">
    <w:name w:val="Current List1"/>
    <w:uiPriority w:val="99"/>
    <w:rsid w:val="00691457"/>
    <w:pPr>
      <w:numPr>
        <w:numId w:val="10"/>
      </w:numPr>
    </w:pPr>
  </w:style>
  <w:style w:type="character" w:customStyle="1" w:styleId="BodyTextChar">
    <w:name w:val="Body Text Char"/>
    <w:basedOn w:val="DefaultParagraphFont"/>
    <w:link w:val="BodyText"/>
    <w:rsid w:val="00E8558B"/>
    <w:rPr>
      <w:bCs/>
      <w:sz w:val="24"/>
    </w:rPr>
  </w:style>
  <w:style w:type="numbering" w:customStyle="1" w:styleId="CurrentList2">
    <w:name w:val="Current List2"/>
    <w:uiPriority w:val="99"/>
    <w:rsid w:val="00F10817"/>
    <w:pPr>
      <w:numPr>
        <w:numId w:val="12"/>
      </w:numPr>
    </w:pPr>
  </w:style>
  <w:style w:type="character" w:customStyle="1" w:styleId="apple-converted-space">
    <w:name w:val="apple-converted-space"/>
    <w:basedOn w:val="DefaultParagraphFont"/>
    <w:rsid w:val="005F1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9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9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8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3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48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5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7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keout.google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oughtco.com/how-to-write-a-response-paper-185701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yjohns/Library/Mobile%20Documents/com~apple~CloudDocs/Teaching/Purdue%20Fort%20Wayne/Professional%20Development/Gamification%20for%20Brightspace/Midterm%20%232%20Reflec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Midterm #2 Reflection.dotx</Template>
  <TotalTime>50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Cs160 – Fall 2001</vt:lpstr>
    </vt:vector>
  </TitlesOfParts>
  <Company>ipfw</Company>
  <LinksUpToDate>false</LinksUpToDate>
  <CharactersWithSpaces>1305</CharactersWithSpaces>
  <SharedDoc>false</SharedDoc>
  <HLinks>
    <vt:vector size="6" baseType="variant">
      <vt:variant>
        <vt:i4>7929937</vt:i4>
      </vt:variant>
      <vt:variant>
        <vt:i4>0</vt:i4>
      </vt:variant>
      <vt:variant>
        <vt:i4>0</vt:i4>
      </vt:variant>
      <vt:variant>
        <vt:i4>5</vt:i4>
      </vt:variant>
      <vt:variant>
        <vt:lpwstr>mailto:fowlml01@ipfw.edu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Cs160 – Fall 2001</dc:title>
  <dc:subject/>
  <dc:creator>Microsoft Office User</dc:creator>
  <cp:keywords/>
  <dc:description/>
  <cp:lastModifiedBy>Jay Johns</cp:lastModifiedBy>
  <cp:revision>23</cp:revision>
  <cp:lastPrinted>2006-08-18T22:13:00Z</cp:lastPrinted>
  <dcterms:created xsi:type="dcterms:W3CDTF">2023-02-22T20:48:00Z</dcterms:created>
  <dcterms:modified xsi:type="dcterms:W3CDTF">2023-11-01T20:21:00Z</dcterms:modified>
</cp:coreProperties>
</file>
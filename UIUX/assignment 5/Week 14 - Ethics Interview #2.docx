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5329" w14:textId="77777777" w:rsidR="00CE0345" w:rsidRPr="00F17011" w:rsidRDefault="00CE0345" w:rsidP="004E7120">
      <w:pPr>
        <w:rPr>
          <w:rFonts w:ascii="Book Antiqua" w:hAnsi="Book Antiqua" w:cs="Arial"/>
          <w:sz w:val="32"/>
        </w:rPr>
      </w:pPr>
    </w:p>
    <w:p w14:paraId="6EF213F9" w14:textId="5C67F2BC" w:rsidR="00CE0345" w:rsidRPr="00F17011" w:rsidRDefault="00B50877" w:rsidP="004E7120">
      <w:pPr>
        <w:rPr>
          <w:rFonts w:ascii="Book Antiqua" w:hAnsi="Book Antiqua" w:cs="Arial"/>
          <w:sz w:val="32"/>
        </w:rPr>
      </w:pPr>
      <w:r>
        <w:rPr>
          <w:rFonts w:ascii="Book Antiqua" w:hAnsi="Book Antiqua" w:cs="Arial"/>
          <w:noProof/>
          <w:sz w:val="32"/>
        </w:rPr>
        <w:drawing>
          <wp:inline distT="0" distB="0" distL="0" distR="0" wp14:anchorId="2B94D26B" wp14:editId="15507188">
            <wp:extent cx="6061393" cy="7529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937" cy="7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F178" w14:textId="26E4D84D" w:rsidR="00B50877" w:rsidRDefault="00B50877" w:rsidP="004E7120">
      <w:pPr>
        <w:rPr>
          <w:rFonts w:ascii="Book Antiqua" w:hAnsi="Book Antiqua" w:cs="Arial"/>
          <w:sz w:val="32"/>
        </w:rPr>
      </w:pPr>
    </w:p>
    <w:p w14:paraId="344ABB5E" w14:textId="77777777" w:rsidR="002B2156" w:rsidRDefault="002B2156" w:rsidP="004E7120">
      <w:pPr>
        <w:rPr>
          <w:rFonts w:ascii="Book Antiqua" w:hAnsi="Book Antiqua" w:cs="Arial"/>
          <w:sz w:val="32"/>
        </w:rPr>
      </w:pPr>
    </w:p>
    <w:p w14:paraId="0AB37817" w14:textId="0D07CCC3" w:rsidR="000A6110" w:rsidRPr="00F17011" w:rsidRDefault="00A54502" w:rsidP="004E7120">
      <w:pPr>
        <w:rPr>
          <w:rFonts w:ascii="Book Antiqua" w:hAnsi="Book Antiqua"/>
          <w:i/>
          <w:lang w:eastAsia="ko-KR"/>
        </w:rPr>
      </w:pPr>
      <w:r>
        <w:rPr>
          <w:rFonts w:ascii="Book Antiqua" w:hAnsi="Book Antiqua" w:cs="Arial"/>
          <w:sz w:val="32"/>
        </w:rPr>
        <w:t xml:space="preserve">Week </w:t>
      </w:r>
      <w:r w:rsidR="00863BEA">
        <w:rPr>
          <w:rFonts w:ascii="Book Antiqua" w:hAnsi="Book Antiqua" w:cs="Arial"/>
          <w:sz w:val="32"/>
        </w:rPr>
        <w:t>14</w:t>
      </w:r>
      <w:r>
        <w:rPr>
          <w:rFonts w:ascii="Book Antiqua" w:hAnsi="Book Antiqua" w:cs="Arial"/>
          <w:sz w:val="32"/>
        </w:rPr>
        <w:t xml:space="preserve">: </w:t>
      </w:r>
      <w:r w:rsidR="00056B8B">
        <w:rPr>
          <w:rFonts w:ascii="Book Antiqua" w:hAnsi="Book Antiqua" w:cs="Arial"/>
          <w:sz w:val="32"/>
        </w:rPr>
        <w:t>Ethics Interview</w:t>
      </w:r>
      <w:r w:rsidR="00863BEA">
        <w:rPr>
          <w:rFonts w:ascii="Book Antiqua" w:hAnsi="Book Antiqua" w:cs="Arial"/>
          <w:sz w:val="32"/>
        </w:rPr>
        <w:t xml:space="preserve"> #2</w:t>
      </w:r>
      <w:r w:rsidR="00863BEA">
        <w:rPr>
          <w:rFonts w:ascii="Book Antiqua" w:hAnsi="Book Antiqua" w:cs="Arial"/>
          <w:sz w:val="32"/>
        </w:rPr>
        <w:tab/>
      </w:r>
    </w:p>
    <w:p w14:paraId="2212C89F" w14:textId="7C0C4790" w:rsidR="000F0C22" w:rsidRPr="00F17011" w:rsidRDefault="007E6D31" w:rsidP="000A6110">
      <w:pPr>
        <w:rPr>
          <w:rFonts w:ascii="Book Antiqua" w:hAnsi="Book Antiqua"/>
          <w:b/>
          <w:lang w:eastAsia="ko-KR"/>
        </w:rPr>
      </w:pPr>
      <w:r w:rsidRPr="00F17011">
        <w:rPr>
          <w:rFonts w:ascii="Book Antiqua" w:hAnsi="Book Antiqua"/>
          <w:b/>
          <w:lang w:eastAsia="ko-KR"/>
        </w:rPr>
        <w:t xml:space="preserve">Due: </w:t>
      </w:r>
      <w:r w:rsidR="00D620D1">
        <w:rPr>
          <w:rFonts w:ascii="Book Antiqua" w:hAnsi="Book Antiqua"/>
          <w:b/>
          <w:lang w:eastAsia="ko-KR"/>
        </w:rPr>
        <w:t>1</w:t>
      </w:r>
      <w:r w:rsidR="00863BEA">
        <w:rPr>
          <w:rFonts w:ascii="Book Antiqua" w:hAnsi="Book Antiqua"/>
          <w:b/>
          <w:lang w:eastAsia="ko-KR"/>
        </w:rPr>
        <w:t>2</w:t>
      </w:r>
      <w:r w:rsidR="00787B44">
        <w:rPr>
          <w:rFonts w:ascii="Book Antiqua" w:hAnsi="Book Antiqua"/>
          <w:b/>
          <w:lang w:eastAsia="ko-KR"/>
        </w:rPr>
        <w:t>.</w:t>
      </w:r>
      <w:r w:rsidR="00863BEA">
        <w:rPr>
          <w:rFonts w:ascii="Book Antiqua" w:hAnsi="Book Antiqua"/>
          <w:b/>
          <w:lang w:eastAsia="ko-KR"/>
        </w:rPr>
        <w:t>13</w:t>
      </w:r>
      <w:r w:rsidR="00787B44">
        <w:rPr>
          <w:rFonts w:ascii="Book Antiqua" w:hAnsi="Book Antiqua"/>
          <w:b/>
          <w:lang w:eastAsia="ko-KR"/>
        </w:rPr>
        <w:t>.2023</w:t>
      </w:r>
      <w:r w:rsidR="00F8101C" w:rsidRPr="00F17011">
        <w:rPr>
          <w:rFonts w:ascii="Book Antiqua" w:hAnsi="Book Antiqua"/>
          <w:b/>
          <w:lang w:eastAsia="ko-KR"/>
        </w:rPr>
        <w:t xml:space="preserve">                          </w:t>
      </w:r>
      <w:r w:rsidR="00FC2EAC" w:rsidRPr="00F17011">
        <w:rPr>
          <w:rFonts w:ascii="Book Antiqua" w:hAnsi="Book Antiqua"/>
          <w:b/>
          <w:lang w:eastAsia="ko-KR"/>
        </w:rPr>
        <w:tab/>
        <w:t xml:space="preserve"> </w:t>
      </w:r>
      <w:r w:rsidR="00FC2EAC" w:rsidRPr="00F17011">
        <w:rPr>
          <w:rFonts w:ascii="Book Antiqua" w:hAnsi="Book Antiqua"/>
          <w:b/>
          <w:lang w:eastAsia="ko-KR"/>
        </w:rPr>
        <w:tab/>
      </w:r>
      <w:r w:rsidR="00FC2EAC" w:rsidRPr="00F17011">
        <w:rPr>
          <w:rFonts w:ascii="Book Antiqua" w:hAnsi="Book Antiqua"/>
          <w:b/>
          <w:lang w:eastAsia="ko-KR"/>
        </w:rPr>
        <w:tab/>
      </w:r>
      <w:r w:rsidR="00FC2EAC" w:rsidRPr="00F17011">
        <w:rPr>
          <w:rFonts w:ascii="Book Antiqua" w:hAnsi="Book Antiqua"/>
          <w:b/>
          <w:lang w:eastAsia="ko-KR"/>
        </w:rPr>
        <w:tab/>
      </w:r>
      <w:r w:rsidR="00326E66" w:rsidRPr="00F17011">
        <w:rPr>
          <w:rFonts w:ascii="Book Antiqua" w:hAnsi="Book Antiqua"/>
          <w:b/>
          <w:lang w:eastAsia="ko-KR"/>
        </w:rPr>
        <w:tab/>
      </w:r>
      <w:r w:rsidR="000F0C22" w:rsidRPr="00F17011">
        <w:rPr>
          <w:rFonts w:ascii="Book Antiqua" w:hAnsi="Book Antiqua"/>
          <w:b/>
        </w:rPr>
        <w:t xml:space="preserve">Total </w:t>
      </w:r>
      <w:r w:rsidR="0077724E" w:rsidRPr="00F17011">
        <w:rPr>
          <w:rFonts w:ascii="Book Antiqua" w:hAnsi="Book Antiqua"/>
          <w:b/>
        </w:rPr>
        <w:t>P</w:t>
      </w:r>
      <w:r w:rsidR="000F0C22" w:rsidRPr="00F17011">
        <w:rPr>
          <w:rFonts w:ascii="Book Antiqua" w:hAnsi="Book Antiqua"/>
          <w:b/>
        </w:rPr>
        <w:t xml:space="preserve">oint </w:t>
      </w:r>
      <w:r w:rsidR="0077724E" w:rsidRPr="00F17011">
        <w:rPr>
          <w:rFonts w:ascii="Book Antiqua" w:hAnsi="Book Antiqua"/>
          <w:b/>
        </w:rPr>
        <w:t>V</w:t>
      </w:r>
      <w:r w:rsidR="000F0C22" w:rsidRPr="00F17011">
        <w:rPr>
          <w:rFonts w:ascii="Book Antiqua" w:hAnsi="Book Antiqua"/>
          <w:b/>
        </w:rPr>
        <w:t xml:space="preserve">alue: </w:t>
      </w:r>
      <w:r w:rsidR="00863BEA">
        <w:rPr>
          <w:rFonts w:ascii="Book Antiqua" w:hAnsi="Book Antiqua"/>
          <w:b/>
        </w:rPr>
        <w:t>10</w:t>
      </w:r>
      <w:r w:rsidR="009C0929">
        <w:rPr>
          <w:rFonts w:ascii="Book Antiqua" w:hAnsi="Book Antiqua"/>
          <w:b/>
        </w:rPr>
        <w:t>0</w:t>
      </w:r>
    </w:p>
    <w:p w14:paraId="45A7536E" w14:textId="77777777" w:rsidR="00F16792" w:rsidRPr="00F17011" w:rsidRDefault="00F16792" w:rsidP="000A6110">
      <w:pPr>
        <w:rPr>
          <w:rFonts w:ascii="Book Antiqua" w:hAnsi="Book Antiqua"/>
        </w:rPr>
      </w:pPr>
    </w:p>
    <w:p w14:paraId="3F386A5E" w14:textId="77777777" w:rsidR="00197716" w:rsidRPr="00F17011" w:rsidRDefault="00197716" w:rsidP="00197716">
      <w:pPr>
        <w:rPr>
          <w:rFonts w:ascii="Book Antiqua" w:hAnsi="Book Antiqua"/>
        </w:rPr>
      </w:pPr>
      <w:r w:rsidRPr="00F17011">
        <w:rPr>
          <w:rFonts w:ascii="Book Antiqua" w:hAnsi="Book Antiqua"/>
        </w:rPr>
        <w:t>Individual Assignment</w:t>
      </w:r>
    </w:p>
    <w:p w14:paraId="617C1B05" w14:textId="77777777" w:rsidR="00863BEA" w:rsidRDefault="00863BEA" w:rsidP="0059329B">
      <w:pPr>
        <w:autoSpaceDE w:val="0"/>
        <w:autoSpaceDN w:val="0"/>
        <w:adjustRightInd w:val="0"/>
        <w:rPr>
          <w:rFonts w:ascii="Book Antiqua" w:hAnsi="Book Antiqua"/>
        </w:rPr>
      </w:pPr>
    </w:p>
    <w:p w14:paraId="5E99BD42" w14:textId="62047EAA" w:rsidR="005171EC" w:rsidRDefault="003535C1" w:rsidP="0059329B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 xml:space="preserve">Learning objectives for </w:t>
      </w:r>
      <w:r w:rsidR="00E30FB2">
        <w:rPr>
          <w:rFonts w:ascii="Book Antiqua" w:hAnsi="Book Antiqua"/>
        </w:rPr>
        <w:t>the entire</w:t>
      </w:r>
      <w:r>
        <w:rPr>
          <w:rFonts w:ascii="Book Antiqua" w:hAnsi="Book Antiqua"/>
        </w:rPr>
        <w:t xml:space="preserve"> assignment</w:t>
      </w:r>
    </w:p>
    <w:p w14:paraId="0AF4D34E" w14:textId="69379F8C" w:rsidR="003535C1" w:rsidRDefault="003535C1" w:rsidP="003535C1">
      <w:pPr>
        <w:pStyle w:val="ListParagraph"/>
        <w:widowControl w:val="0"/>
        <w:numPr>
          <w:ilvl w:val="0"/>
          <w:numId w:val="7"/>
        </w:numPr>
        <w:tabs>
          <w:tab w:val="left" w:pos="1620"/>
        </w:tabs>
        <w:autoSpaceDE w:val="0"/>
        <w:autoSpaceDN w:val="0"/>
        <w:spacing w:before="1"/>
        <w:ind w:right="1166"/>
        <w:contextualSpacing w:val="0"/>
      </w:pPr>
      <w:r>
        <w:t>Describe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ethical</w:t>
      </w:r>
      <w:r>
        <w:rPr>
          <w:spacing w:val="-4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confronting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general</w:t>
      </w:r>
    </w:p>
    <w:p w14:paraId="6D5B06EA" w14:textId="77777777" w:rsidR="003535C1" w:rsidRDefault="003535C1" w:rsidP="003535C1">
      <w:pPr>
        <w:pStyle w:val="ListParagraph"/>
        <w:widowControl w:val="0"/>
        <w:numPr>
          <w:ilvl w:val="0"/>
          <w:numId w:val="7"/>
        </w:numPr>
        <w:tabs>
          <w:tab w:val="left" w:pos="1620"/>
        </w:tabs>
        <w:autoSpaceDE w:val="0"/>
        <w:autoSpaceDN w:val="0"/>
        <w:contextualSpacing w:val="0"/>
      </w:pPr>
      <w:r>
        <w:t>Describe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ethical</w:t>
      </w:r>
      <w:r>
        <w:rPr>
          <w:spacing w:val="-2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confronting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interviewee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particular</w:t>
      </w:r>
    </w:p>
    <w:p w14:paraId="582525F5" w14:textId="77777777" w:rsidR="003535C1" w:rsidRDefault="003535C1" w:rsidP="003535C1">
      <w:pPr>
        <w:pStyle w:val="ListParagraph"/>
        <w:widowControl w:val="0"/>
        <w:numPr>
          <w:ilvl w:val="0"/>
          <w:numId w:val="7"/>
        </w:numPr>
        <w:tabs>
          <w:tab w:val="left" w:pos="1620"/>
        </w:tabs>
        <w:autoSpaceDE w:val="0"/>
        <w:autoSpaceDN w:val="0"/>
        <w:contextualSpacing w:val="0"/>
      </w:pPr>
      <w:r>
        <w:t>Connect</w:t>
      </w:r>
      <w:r>
        <w:rPr>
          <w:spacing w:val="-1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interview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rPr>
          <w:spacing w:val="-2"/>
        </w:rPr>
        <w:t>material</w:t>
      </w:r>
    </w:p>
    <w:p w14:paraId="242E1806" w14:textId="672145D9" w:rsidR="003535C1" w:rsidRDefault="003535C1" w:rsidP="003535C1">
      <w:pPr>
        <w:pStyle w:val="ListParagraph"/>
        <w:widowControl w:val="0"/>
        <w:numPr>
          <w:ilvl w:val="0"/>
          <w:numId w:val="7"/>
        </w:numPr>
        <w:tabs>
          <w:tab w:val="left" w:pos="1620"/>
        </w:tabs>
        <w:autoSpaceDE w:val="0"/>
        <w:autoSpaceDN w:val="0"/>
        <w:contextualSpacing w:val="0"/>
      </w:pPr>
      <w:r>
        <w:t>Identify</w:t>
      </w:r>
      <w:r>
        <w:rPr>
          <w:spacing w:val="-4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rewarding</w:t>
      </w:r>
      <w:r>
        <w:rPr>
          <w:spacing w:val="-1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 w:rsidR="00C02EAA">
        <w:rPr>
          <w:spacing w:val="-3"/>
        </w:rPr>
        <w:t>the interviewee's</w:t>
      </w:r>
      <w:r>
        <w:rPr>
          <w:spacing w:val="1"/>
        </w:rPr>
        <w:t xml:space="preserve"> </w:t>
      </w:r>
      <w:r>
        <w:rPr>
          <w:spacing w:val="-2"/>
        </w:rPr>
        <w:t>career</w:t>
      </w:r>
    </w:p>
    <w:p w14:paraId="175C66DD" w14:textId="7036D33F" w:rsidR="003535C1" w:rsidRDefault="003535C1" w:rsidP="003535C1">
      <w:pPr>
        <w:pStyle w:val="ListParagraph"/>
        <w:widowControl w:val="0"/>
        <w:numPr>
          <w:ilvl w:val="0"/>
          <w:numId w:val="7"/>
        </w:numPr>
        <w:tabs>
          <w:tab w:val="left" w:pos="1620"/>
        </w:tabs>
        <w:autoSpaceDE w:val="0"/>
        <w:autoSpaceDN w:val="0"/>
        <w:contextualSpacing w:val="0"/>
      </w:pPr>
      <w:r>
        <w:t>Identify</w:t>
      </w:r>
      <w:r>
        <w:rPr>
          <w:spacing w:val="-4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troubling</w:t>
      </w:r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 w:rsidR="00C02EAA">
        <w:rPr>
          <w:spacing w:val="-3"/>
        </w:rPr>
        <w:t>the interviewee's</w:t>
      </w:r>
      <w:r w:rsidR="00C02EAA">
        <w:rPr>
          <w:spacing w:val="1"/>
        </w:rPr>
        <w:t xml:space="preserve"> </w:t>
      </w:r>
      <w:r>
        <w:rPr>
          <w:spacing w:val="-2"/>
        </w:rPr>
        <w:t>careers</w:t>
      </w:r>
    </w:p>
    <w:p w14:paraId="2E311E7C" w14:textId="712571CB" w:rsidR="00A01454" w:rsidRDefault="00A01454" w:rsidP="00A01454">
      <w:pPr>
        <w:autoSpaceDE w:val="0"/>
        <w:autoSpaceDN w:val="0"/>
        <w:adjustRightInd w:val="0"/>
        <w:rPr>
          <w:rFonts w:ascii="Book Antiqua" w:hAnsi="Book Antiqua"/>
        </w:rPr>
      </w:pPr>
    </w:p>
    <w:p w14:paraId="0D7AE350" w14:textId="716DFAE9" w:rsidR="002B2156" w:rsidRDefault="002B2156" w:rsidP="00A01454">
      <w:pPr>
        <w:pStyle w:val="ListParagraph"/>
        <w:autoSpaceDE w:val="0"/>
        <w:autoSpaceDN w:val="0"/>
        <w:adjustRightInd w:val="0"/>
        <w:rPr>
          <w:rFonts w:ascii="Book Antiqua" w:hAnsi="Book Antiqua"/>
        </w:rPr>
      </w:pPr>
    </w:p>
    <w:p w14:paraId="4DA6E58A" w14:textId="22F09604" w:rsidR="00A01454" w:rsidRPr="00C02EAA" w:rsidRDefault="00A01454" w:rsidP="00A01454">
      <w:pPr>
        <w:pStyle w:val="Heading1"/>
        <w:rPr>
          <w:rFonts w:ascii="Book Antiqua" w:hAnsi="Book Antiqua"/>
        </w:rPr>
      </w:pPr>
      <w:r w:rsidRPr="00C02EAA">
        <w:rPr>
          <w:rFonts w:ascii="Book Antiqua" w:hAnsi="Book Antiqua"/>
        </w:rPr>
        <w:t>Part 1: Select the Interviewee</w:t>
      </w:r>
      <w:r w:rsidR="00863BEA">
        <w:rPr>
          <w:rFonts w:ascii="Book Antiqua" w:hAnsi="Book Antiqua"/>
        </w:rPr>
        <w:t xml:space="preserve"> [30 points]</w:t>
      </w:r>
    </w:p>
    <w:p w14:paraId="16C0CF9A" w14:textId="77777777" w:rsidR="00A01454" w:rsidRPr="00C02EAA" w:rsidRDefault="00A01454" w:rsidP="00A01454">
      <w:pPr>
        <w:pStyle w:val="BodyText"/>
        <w:rPr>
          <w:rFonts w:ascii="Book Antiqua" w:hAnsi="Book Antiqua"/>
          <w:bCs w:val="0"/>
          <w:szCs w:val="24"/>
        </w:rPr>
      </w:pPr>
    </w:p>
    <w:p w14:paraId="7DE91312" w14:textId="6F8A0246" w:rsidR="00A01454" w:rsidRPr="00C02EAA" w:rsidRDefault="00691457" w:rsidP="00691457">
      <w:pPr>
        <w:pStyle w:val="BodyText"/>
        <w:jc w:val="left"/>
        <w:rPr>
          <w:rFonts w:ascii="Book Antiqua" w:hAnsi="Book Antiqua"/>
          <w:bCs w:val="0"/>
          <w:szCs w:val="24"/>
        </w:rPr>
      </w:pPr>
      <w:r>
        <w:rPr>
          <w:rFonts w:ascii="Book Antiqua" w:hAnsi="Book Antiqua"/>
          <w:bCs w:val="0"/>
          <w:szCs w:val="24"/>
        </w:rPr>
        <w:t xml:space="preserve">Select </w:t>
      </w:r>
      <w:r w:rsidR="00863BEA">
        <w:rPr>
          <w:rFonts w:ascii="Book Antiqua" w:hAnsi="Book Antiqua"/>
          <w:bCs w:val="0"/>
          <w:szCs w:val="24"/>
        </w:rPr>
        <w:t>anyone you think would be of interest.</w:t>
      </w:r>
    </w:p>
    <w:p w14:paraId="4925123A" w14:textId="77777777" w:rsidR="00691457" w:rsidRPr="00C02EAA" w:rsidRDefault="00691457" w:rsidP="00863BEA">
      <w:pPr>
        <w:pStyle w:val="BodyText"/>
        <w:spacing w:line="480" w:lineRule="auto"/>
        <w:ind w:right="774"/>
        <w:rPr>
          <w:rFonts w:ascii="Book Antiqua" w:hAnsi="Book Antiqua"/>
          <w:bCs w:val="0"/>
          <w:szCs w:val="24"/>
        </w:rPr>
      </w:pPr>
    </w:p>
    <w:p w14:paraId="4FCC85B5" w14:textId="77777777" w:rsidR="00691457" w:rsidRPr="00691457" w:rsidRDefault="00691457" w:rsidP="00E67574">
      <w:pPr>
        <w:pStyle w:val="BodyText"/>
        <w:ind w:left="900" w:right="729"/>
        <w:rPr>
          <w:rFonts w:ascii="Book Antiqua" w:hAnsi="Book Antiqua"/>
          <w:b/>
          <w:szCs w:val="24"/>
        </w:rPr>
      </w:pPr>
      <w:r w:rsidRPr="00691457">
        <w:rPr>
          <w:rFonts w:ascii="Book Antiqua" w:hAnsi="Book Antiqua"/>
          <w:b/>
          <w:szCs w:val="24"/>
        </w:rPr>
        <w:t xml:space="preserve">To complete Part 1: </w:t>
      </w:r>
    </w:p>
    <w:p w14:paraId="0F18CE4F" w14:textId="27C1C5C3" w:rsidR="00E67574" w:rsidRPr="00C02EAA" w:rsidRDefault="00E67574" w:rsidP="00E67574">
      <w:pPr>
        <w:pStyle w:val="BodyText"/>
        <w:ind w:left="900" w:right="729"/>
        <w:rPr>
          <w:rFonts w:ascii="Book Antiqua" w:hAnsi="Book Antiqua"/>
          <w:bCs w:val="0"/>
          <w:szCs w:val="24"/>
        </w:rPr>
      </w:pPr>
      <w:r w:rsidRPr="00C02EAA">
        <w:rPr>
          <w:rFonts w:ascii="Book Antiqua" w:hAnsi="Book Antiqua"/>
          <w:bCs w:val="0"/>
          <w:szCs w:val="24"/>
        </w:rPr>
        <w:t>Answer the following questions</w:t>
      </w:r>
      <w:r w:rsidR="00691457">
        <w:rPr>
          <w:rFonts w:ascii="Book Antiqua" w:hAnsi="Book Antiqua"/>
          <w:bCs w:val="0"/>
          <w:szCs w:val="24"/>
        </w:rPr>
        <w:t xml:space="preserve"> for Interviewee #1</w:t>
      </w:r>
      <w:r w:rsidRPr="00C02EAA">
        <w:rPr>
          <w:rFonts w:ascii="Book Antiqua" w:hAnsi="Book Antiqua"/>
          <w:bCs w:val="0"/>
          <w:szCs w:val="24"/>
        </w:rPr>
        <w:t>.</w:t>
      </w:r>
    </w:p>
    <w:p w14:paraId="45AF6BDD" w14:textId="77777777" w:rsidR="00E67574" w:rsidRPr="00C02EAA" w:rsidRDefault="00E67574" w:rsidP="00E67574">
      <w:pPr>
        <w:pStyle w:val="BodyText"/>
        <w:rPr>
          <w:rFonts w:ascii="Book Antiqua" w:hAnsi="Book Antiqua"/>
          <w:bCs w:val="0"/>
          <w:szCs w:val="24"/>
        </w:rPr>
      </w:pPr>
    </w:p>
    <w:p w14:paraId="753ACBE5" w14:textId="74848468" w:rsidR="00691457" w:rsidRDefault="00E67574" w:rsidP="00691457">
      <w:pPr>
        <w:pStyle w:val="ListParagraph"/>
        <w:widowControl w:val="0"/>
        <w:numPr>
          <w:ilvl w:val="0"/>
          <w:numId w:val="9"/>
        </w:numPr>
        <w:tabs>
          <w:tab w:val="left" w:pos="1200"/>
        </w:tabs>
        <w:autoSpaceDE w:val="0"/>
        <w:autoSpaceDN w:val="0"/>
        <w:ind w:left="1260"/>
        <w:contextualSpacing w:val="0"/>
        <w:rPr>
          <w:rFonts w:ascii="Book Antiqua" w:hAnsi="Book Antiqua"/>
        </w:rPr>
      </w:pPr>
      <w:r w:rsidRPr="00C02EAA">
        <w:rPr>
          <w:rFonts w:ascii="Book Antiqua" w:hAnsi="Book Antiqua"/>
        </w:rPr>
        <w:t>What is the name</w:t>
      </w:r>
      <w:r w:rsidR="00691457">
        <w:rPr>
          <w:rFonts w:ascii="Book Antiqua" w:hAnsi="Book Antiqua"/>
        </w:rPr>
        <w:t xml:space="preserve"> of the </w:t>
      </w:r>
      <w:r w:rsidRPr="00C02EAA">
        <w:rPr>
          <w:rFonts w:ascii="Book Antiqua" w:hAnsi="Book Antiqua"/>
        </w:rPr>
        <w:t>person you plan to interview?</w:t>
      </w:r>
    </w:p>
    <w:p w14:paraId="1AD89167" w14:textId="4AD75ED5" w:rsidR="00691457" w:rsidRDefault="00691457" w:rsidP="00691457">
      <w:pPr>
        <w:pStyle w:val="ListParagraph"/>
        <w:widowControl w:val="0"/>
        <w:numPr>
          <w:ilvl w:val="1"/>
          <w:numId w:val="9"/>
        </w:numPr>
        <w:tabs>
          <w:tab w:val="left" w:pos="1200"/>
        </w:tabs>
        <w:autoSpaceDE w:val="0"/>
        <w:autoSpaceDN w:val="0"/>
        <w:ind w:left="171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What is the </w:t>
      </w:r>
      <w:r w:rsidRPr="00C02EAA">
        <w:rPr>
          <w:rFonts w:ascii="Book Antiqua" w:hAnsi="Book Antiqua"/>
        </w:rPr>
        <w:t>job title</w:t>
      </w:r>
      <w:r>
        <w:rPr>
          <w:rFonts w:ascii="Book Antiqua" w:hAnsi="Book Antiqua"/>
        </w:rPr>
        <w:t>?</w:t>
      </w:r>
    </w:p>
    <w:p w14:paraId="435DEC7E" w14:textId="2F37A788" w:rsidR="00691457" w:rsidRPr="00691457" w:rsidRDefault="00691457" w:rsidP="00691457">
      <w:pPr>
        <w:pStyle w:val="ListParagraph"/>
        <w:widowControl w:val="0"/>
        <w:numPr>
          <w:ilvl w:val="1"/>
          <w:numId w:val="9"/>
        </w:numPr>
        <w:tabs>
          <w:tab w:val="left" w:pos="1200"/>
        </w:tabs>
        <w:autoSpaceDE w:val="0"/>
        <w:autoSpaceDN w:val="0"/>
        <w:ind w:left="171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What organization are they affiliated with?</w:t>
      </w:r>
    </w:p>
    <w:p w14:paraId="5C03D026" w14:textId="77777777" w:rsidR="00E67574" w:rsidRPr="00C02EAA" w:rsidRDefault="00E67574" w:rsidP="00691457">
      <w:pPr>
        <w:pStyle w:val="BodyText"/>
        <w:ind w:left="1260"/>
        <w:rPr>
          <w:rFonts w:ascii="Book Antiqua" w:hAnsi="Book Antiqua"/>
          <w:bCs w:val="0"/>
          <w:szCs w:val="24"/>
        </w:rPr>
      </w:pPr>
    </w:p>
    <w:p w14:paraId="19552430" w14:textId="77777777" w:rsidR="00E67574" w:rsidRPr="00C02EAA" w:rsidRDefault="00E67574" w:rsidP="00691457">
      <w:pPr>
        <w:pStyle w:val="ListParagraph"/>
        <w:widowControl w:val="0"/>
        <w:numPr>
          <w:ilvl w:val="0"/>
          <w:numId w:val="9"/>
        </w:numPr>
        <w:tabs>
          <w:tab w:val="left" w:pos="1200"/>
        </w:tabs>
        <w:autoSpaceDE w:val="0"/>
        <w:autoSpaceDN w:val="0"/>
        <w:ind w:left="1260"/>
        <w:contextualSpacing w:val="0"/>
        <w:rPr>
          <w:rFonts w:ascii="Book Antiqua" w:hAnsi="Book Antiqua"/>
        </w:rPr>
      </w:pPr>
      <w:r w:rsidRPr="00C02EAA">
        <w:rPr>
          <w:rFonts w:ascii="Book Antiqua" w:hAnsi="Book Antiqua"/>
        </w:rPr>
        <w:t>Why do you choose this individual?</w:t>
      </w:r>
    </w:p>
    <w:p w14:paraId="725A0BDE" w14:textId="77777777" w:rsidR="00E67574" w:rsidRPr="00C02EAA" w:rsidRDefault="00E67574" w:rsidP="00E67574">
      <w:pPr>
        <w:pStyle w:val="BodyText"/>
        <w:rPr>
          <w:rFonts w:ascii="Book Antiqua" w:hAnsi="Book Antiqua"/>
          <w:bCs w:val="0"/>
          <w:szCs w:val="24"/>
        </w:rPr>
      </w:pPr>
    </w:p>
    <w:p w14:paraId="038639F7" w14:textId="77777777" w:rsidR="00E67574" w:rsidRPr="00C02EAA" w:rsidRDefault="00E67574" w:rsidP="00E67574">
      <w:pPr>
        <w:pStyle w:val="ListParagraph"/>
        <w:widowControl w:val="0"/>
        <w:numPr>
          <w:ilvl w:val="0"/>
          <w:numId w:val="9"/>
        </w:numPr>
        <w:tabs>
          <w:tab w:val="left" w:pos="1140"/>
        </w:tabs>
        <w:autoSpaceDE w:val="0"/>
        <w:autoSpaceDN w:val="0"/>
        <w:ind w:left="1140" w:hanging="240"/>
        <w:contextualSpacing w:val="0"/>
        <w:rPr>
          <w:rFonts w:ascii="Book Antiqua" w:hAnsi="Book Antiqua"/>
        </w:rPr>
      </w:pPr>
      <w:r w:rsidRPr="00C02EAA">
        <w:rPr>
          <w:rFonts w:ascii="Book Antiqua" w:hAnsi="Book Antiqua"/>
        </w:rPr>
        <w:t>What types of things do you hope to learn from the interview? [Minimum 3 sentences.]</w:t>
      </w:r>
    </w:p>
    <w:p w14:paraId="4F6A6503" w14:textId="77777777" w:rsidR="00E67574" w:rsidRPr="00C02EAA" w:rsidRDefault="00E67574" w:rsidP="00E67574">
      <w:pPr>
        <w:pStyle w:val="BodyText"/>
        <w:rPr>
          <w:rFonts w:ascii="Book Antiqua" w:hAnsi="Book Antiqua"/>
          <w:bCs w:val="0"/>
          <w:szCs w:val="24"/>
        </w:rPr>
      </w:pPr>
    </w:p>
    <w:p w14:paraId="6FA1A55F" w14:textId="222BB933" w:rsidR="00691457" w:rsidRDefault="00E67574" w:rsidP="00E67574">
      <w:pPr>
        <w:pStyle w:val="BodyText"/>
        <w:ind w:left="900" w:right="774"/>
        <w:rPr>
          <w:rFonts w:ascii="Book Antiqua" w:hAnsi="Book Antiqua"/>
          <w:bCs w:val="0"/>
          <w:szCs w:val="24"/>
        </w:rPr>
      </w:pPr>
      <w:r w:rsidRPr="00C02EAA">
        <w:rPr>
          <w:rFonts w:ascii="Book Antiqua" w:hAnsi="Book Antiqua"/>
          <w:bCs w:val="0"/>
          <w:szCs w:val="24"/>
        </w:rPr>
        <w:t xml:space="preserve">Submit your answers to these questions. </w:t>
      </w:r>
    </w:p>
    <w:p w14:paraId="4652F8D5" w14:textId="77777777" w:rsidR="00D620D1" w:rsidRDefault="00D620D1" w:rsidP="00E67574">
      <w:pPr>
        <w:pStyle w:val="BodyText"/>
        <w:ind w:left="900" w:right="774"/>
        <w:rPr>
          <w:rFonts w:ascii="Book Antiqua" w:hAnsi="Book Antiqua"/>
          <w:bCs w:val="0"/>
          <w:szCs w:val="24"/>
        </w:rPr>
      </w:pPr>
    </w:p>
    <w:p w14:paraId="2229641E" w14:textId="77777777" w:rsidR="00D620D1" w:rsidRDefault="00D620D1" w:rsidP="00E67574">
      <w:pPr>
        <w:pStyle w:val="BodyText"/>
        <w:ind w:left="900" w:right="774"/>
        <w:rPr>
          <w:rFonts w:ascii="Book Antiqua" w:hAnsi="Book Antiqua"/>
          <w:bCs w:val="0"/>
          <w:szCs w:val="24"/>
        </w:rPr>
      </w:pPr>
    </w:p>
    <w:p w14:paraId="026CACB4" w14:textId="1E2A1A55" w:rsidR="00691457" w:rsidRDefault="00691457" w:rsidP="00E67574">
      <w:pPr>
        <w:pStyle w:val="BodyText"/>
        <w:ind w:left="900" w:right="774"/>
        <w:rPr>
          <w:rFonts w:ascii="Book Antiqua" w:hAnsi="Book Antiqua"/>
          <w:bCs w:val="0"/>
          <w:szCs w:val="24"/>
        </w:rPr>
      </w:pPr>
    </w:p>
    <w:p w14:paraId="67606164" w14:textId="13F4116C" w:rsidR="00691457" w:rsidRPr="00D620D1" w:rsidRDefault="00691457" w:rsidP="00691457">
      <w:pPr>
        <w:pStyle w:val="BodyText"/>
        <w:ind w:left="900" w:right="729"/>
        <w:rPr>
          <w:rFonts w:ascii="Book Antiqua" w:hAnsi="Book Antiqua"/>
          <w:b/>
          <w:szCs w:val="24"/>
        </w:rPr>
      </w:pPr>
      <w:r w:rsidRPr="00D620D1">
        <w:rPr>
          <w:rFonts w:ascii="Book Antiqua" w:hAnsi="Book Antiqua"/>
          <w:b/>
          <w:szCs w:val="24"/>
        </w:rPr>
        <w:t>Answer the following questions for Interviewee #2.</w:t>
      </w:r>
    </w:p>
    <w:p w14:paraId="778528E5" w14:textId="77777777" w:rsidR="00691457" w:rsidRPr="00C02EAA" w:rsidRDefault="00691457" w:rsidP="00691457">
      <w:pPr>
        <w:pStyle w:val="BodyText"/>
        <w:rPr>
          <w:rFonts w:ascii="Book Antiqua" w:hAnsi="Book Antiqua"/>
          <w:bCs w:val="0"/>
          <w:szCs w:val="24"/>
        </w:rPr>
      </w:pPr>
    </w:p>
    <w:p w14:paraId="4A7EC4CA" w14:textId="77777777" w:rsidR="00691457" w:rsidRDefault="00691457" w:rsidP="00691457">
      <w:pPr>
        <w:pStyle w:val="ListParagraph"/>
        <w:widowControl w:val="0"/>
        <w:numPr>
          <w:ilvl w:val="0"/>
          <w:numId w:val="11"/>
        </w:numPr>
        <w:tabs>
          <w:tab w:val="left" w:pos="1200"/>
        </w:tabs>
        <w:autoSpaceDE w:val="0"/>
        <w:autoSpaceDN w:val="0"/>
        <w:ind w:left="1170"/>
        <w:contextualSpacing w:val="0"/>
        <w:rPr>
          <w:rFonts w:ascii="Book Antiqua" w:hAnsi="Book Antiqua"/>
        </w:rPr>
      </w:pPr>
      <w:r w:rsidRPr="00C02EAA">
        <w:rPr>
          <w:rFonts w:ascii="Book Antiqua" w:hAnsi="Book Antiqua"/>
        </w:rPr>
        <w:t>What is the name</w:t>
      </w:r>
      <w:r>
        <w:rPr>
          <w:rFonts w:ascii="Book Antiqua" w:hAnsi="Book Antiqua"/>
        </w:rPr>
        <w:t xml:space="preserve"> of the </w:t>
      </w:r>
      <w:r w:rsidRPr="00C02EAA">
        <w:rPr>
          <w:rFonts w:ascii="Book Antiqua" w:hAnsi="Book Antiqua"/>
        </w:rPr>
        <w:t>person you plan to interview?</w:t>
      </w:r>
    </w:p>
    <w:p w14:paraId="7C504CED" w14:textId="77777777" w:rsidR="00691457" w:rsidRDefault="00691457" w:rsidP="00691457">
      <w:pPr>
        <w:pStyle w:val="ListParagraph"/>
        <w:widowControl w:val="0"/>
        <w:numPr>
          <w:ilvl w:val="1"/>
          <w:numId w:val="11"/>
        </w:numPr>
        <w:tabs>
          <w:tab w:val="left" w:pos="1200"/>
        </w:tabs>
        <w:autoSpaceDE w:val="0"/>
        <w:autoSpaceDN w:val="0"/>
        <w:ind w:left="171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What is the </w:t>
      </w:r>
      <w:r w:rsidRPr="00C02EAA">
        <w:rPr>
          <w:rFonts w:ascii="Book Antiqua" w:hAnsi="Book Antiqua"/>
        </w:rPr>
        <w:t>job title</w:t>
      </w:r>
      <w:r>
        <w:rPr>
          <w:rFonts w:ascii="Book Antiqua" w:hAnsi="Book Antiqua"/>
        </w:rPr>
        <w:t>?</w:t>
      </w:r>
    </w:p>
    <w:p w14:paraId="2FA40E3E" w14:textId="77777777" w:rsidR="00691457" w:rsidRPr="00691457" w:rsidRDefault="00691457" w:rsidP="00691457">
      <w:pPr>
        <w:pStyle w:val="ListParagraph"/>
        <w:widowControl w:val="0"/>
        <w:numPr>
          <w:ilvl w:val="1"/>
          <w:numId w:val="11"/>
        </w:numPr>
        <w:tabs>
          <w:tab w:val="left" w:pos="1200"/>
        </w:tabs>
        <w:autoSpaceDE w:val="0"/>
        <w:autoSpaceDN w:val="0"/>
        <w:ind w:left="171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What organization are they affiliated with?</w:t>
      </w:r>
    </w:p>
    <w:p w14:paraId="43C33AF6" w14:textId="77777777" w:rsidR="00691457" w:rsidRPr="00C02EAA" w:rsidRDefault="00691457" w:rsidP="00691457">
      <w:pPr>
        <w:pStyle w:val="BodyText"/>
        <w:ind w:left="1170"/>
        <w:rPr>
          <w:rFonts w:ascii="Book Antiqua" w:hAnsi="Book Antiqua"/>
          <w:bCs w:val="0"/>
          <w:szCs w:val="24"/>
        </w:rPr>
      </w:pPr>
    </w:p>
    <w:p w14:paraId="33B9D26C" w14:textId="77777777" w:rsidR="00691457" w:rsidRPr="00C02EAA" w:rsidRDefault="00691457" w:rsidP="00691457">
      <w:pPr>
        <w:pStyle w:val="ListParagraph"/>
        <w:widowControl w:val="0"/>
        <w:numPr>
          <w:ilvl w:val="0"/>
          <w:numId w:val="11"/>
        </w:numPr>
        <w:tabs>
          <w:tab w:val="left" w:pos="1200"/>
        </w:tabs>
        <w:autoSpaceDE w:val="0"/>
        <w:autoSpaceDN w:val="0"/>
        <w:ind w:left="1170"/>
        <w:contextualSpacing w:val="0"/>
        <w:rPr>
          <w:rFonts w:ascii="Book Antiqua" w:hAnsi="Book Antiqua"/>
        </w:rPr>
      </w:pPr>
      <w:r w:rsidRPr="00C02EAA">
        <w:rPr>
          <w:rFonts w:ascii="Book Antiqua" w:hAnsi="Book Antiqua"/>
        </w:rPr>
        <w:t>Why do you choose this individual?</w:t>
      </w:r>
    </w:p>
    <w:p w14:paraId="7ACA5804" w14:textId="77777777" w:rsidR="00691457" w:rsidRPr="00C02EAA" w:rsidRDefault="00691457" w:rsidP="00691457">
      <w:pPr>
        <w:pStyle w:val="BodyText"/>
        <w:ind w:left="1170"/>
        <w:rPr>
          <w:rFonts w:ascii="Book Antiqua" w:hAnsi="Book Antiqua"/>
          <w:bCs w:val="0"/>
          <w:szCs w:val="24"/>
        </w:rPr>
      </w:pPr>
    </w:p>
    <w:p w14:paraId="3F9F890A" w14:textId="77777777" w:rsidR="00691457" w:rsidRPr="00C02EAA" w:rsidRDefault="00691457" w:rsidP="00691457">
      <w:pPr>
        <w:pStyle w:val="ListParagraph"/>
        <w:widowControl w:val="0"/>
        <w:numPr>
          <w:ilvl w:val="0"/>
          <w:numId w:val="11"/>
        </w:numPr>
        <w:tabs>
          <w:tab w:val="left" w:pos="1140"/>
        </w:tabs>
        <w:autoSpaceDE w:val="0"/>
        <w:autoSpaceDN w:val="0"/>
        <w:ind w:left="1170"/>
        <w:contextualSpacing w:val="0"/>
        <w:rPr>
          <w:rFonts w:ascii="Book Antiqua" w:hAnsi="Book Antiqua"/>
        </w:rPr>
      </w:pPr>
      <w:r w:rsidRPr="00C02EAA">
        <w:rPr>
          <w:rFonts w:ascii="Book Antiqua" w:hAnsi="Book Antiqua"/>
        </w:rPr>
        <w:t>What types of things do you hope to learn from the interview? [Minimum 3 sentences.]</w:t>
      </w:r>
    </w:p>
    <w:p w14:paraId="66591A93" w14:textId="77777777" w:rsidR="00691457" w:rsidRPr="00C02EAA" w:rsidRDefault="00691457" w:rsidP="00691457">
      <w:pPr>
        <w:pStyle w:val="BodyText"/>
        <w:rPr>
          <w:rFonts w:ascii="Book Antiqua" w:hAnsi="Book Antiqua"/>
          <w:bCs w:val="0"/>
          <w:szCs w:val="24"/>
        </w:rPr>
      </w:pPr>
    </w:p>
    <w:p w14:paraId="035D605C" w14:textId="77777777" w:rsidR="00691457" w:rsidRDefault="00691457" w:rsidP="00691457">
      <w:pPr>
        <w:pStyle w:val="BodyText"/>
        <w:ind w:left="900" w:right="774"/>
        <w:rPr>
          <w:rFonts w:ascii="Book Antiqua" w:hAnsi="Book Antiqua"/>
          <w:bCs w:val="0"/>
          <w:szCs w:val="24"/>
        </w:rPr>
      </w:pPr>
      <w:r w:rsidRPr="00C02EAA">
        <w:rPr>
          <w:rFonts w:ascii="Book Antiqua" w:hAnsi="Book Antiqua"/>
          <w:bCs w:val="0"/>
          <w:szCs w:val="24"/>
        </w:rPr>
        <w:t xml:space="preserve">Submit your answers to these questions. </w:t>
      </w:r>
    </w:p>
    <w:p w14:paraId="5040F769" w14:textId="77777777" w:rsidR="00691457" w:rsidRDefault="00691457" w:rsidP="00E67574">
      <w:pPr>
        <w:pStyle w:val="BodyText"/>
        <w:ind w:left="900" w:right="774"/>
        <w:rPr>
          <w:rFonts w:ascii="Book Antiqua" w:hAnsi="Book Antiqua"/>
          <w:bCs w:val="0"/>
          <w:szCs w:val="24"/>
        </w:rPr>
      </w:pPr>
    </w:p>
    <w:p w14:paraId="15BF2218" w14:textId="77777777" w:rsidR="00691457" w:rsidRDefault="00691457" w:rsidP="00E67574">
      <w:pPr>
        <w:pStyle w:val="BodyText"/>
        <w:ind w:left="900" w:right="774"/>
        <w:rPr>
          <w:rFonts w:ascii="Book Antiqua" w:hAnsi="Book Antiqua"/>
          <w:bCs w:val="0"/>
          <w:szCs w:val="24"/>
        </w:rPr>
      </w:pPr>
    </w:p>
    <w:p w14:paraId="73293666" w14:textId="77777777" w:rsidR="00E67574" w:rsidRPr="00C02EAA" w:rsidRDefault="00E67574" w:rsidP="00863BEA">
      <w:pPr>
        <w:pStyle w:val="BodyText"/>
        <w:spacing w:line="480" w:lineRule="auto"/>
        <w:ind w:right="774"/>
        <w:rPr>
          <w:rFonts w:ascii="Book Antiqua" w:hAnsi="Book Antiqua"/>
          <w:bCs w:val="0"/>
          <w:szCs w:val="24"/>
        </w:rPr>
      </w:pPr>
    </w:p>
    <w:p w14:paraId="4888DECC" w14:textId="0AB279F3" w:rsidR="00A01454" w:rsidRDefault="00863BEA" w:rsidP="00863BEA">
      <w:pPr>
        <w:pStyle w:val="BodyText"/>
        <w:spacing w:line="480" w:lineRule="auto"/>
        <w:ind w:right="774"/>
        <w:rPr>
          <w:rFonts w:ascii="Book Antiqua" w:hAnsi="Book Antiqua"/>
          <w:bCs w:val="0"/>
          <w:szCs w:val="24"/>
        </w:rPr>
      </w:pPr>
      <w:r>
        <w:rPr>
          <w:rFonts w:ascii="Book Antiqua" w:hAnsi="Book Antiqua"/>
          <w:bCs w:val="0"/>
          <w:szCs w:val="24"/>
        </w:rPr>
        <w:t>Part 2: After the Interview [30 points]</w:t>
      </w:r>
    </w:p>
    <w:p w14:paraId="7E41E492" w14:textId="0CE07347" w:rsidR="00863BEA" w:rsidRPr="00F10817" w:rsidRDefault="00863BEA" w:rsidP="00863BEA">
      <w:pPr>
        <w:pStyle w:val="BodyText"/>
        <w:ind w:right="729"/>
        <w:rPr>
          <w:rFonts w:ascii="Book Antiqua" w:hAnsi="Book Antiqua"/>
          <w:b/>
          <w:szCs w:val="24"/>
        </w:rPr>
      </w:pPr>
      <w:r w:rsidRPr="00F10817">
        <w:rPr>
          <w:rFonts w:ascii="Book Antiqua" w:hAnsi="Book Antiqua"/>
          <w:b/>
          <w:szCs w:val="24"/>
        </w:rPr>
        <w:t>Answer the following questions.</w:t>
      </w:r>
    </w:p>
    <w:p w14:paraId="40EA9EC3" w14:textId="77777777" w:rsidR="00863BEA" w:rsidRPr="00C02EAA" w:rsidRDefault="00863BEA" w:rsidP="00863BEA">
      <w:pPr>
        <w:pStyle w:val="BodyText"/>
        <w:rPr>
          <w:rFonts w:ascii="Book Antiqua" w:hAnsi="Book Antiqua"/>
          <w:bCs w:val="0"/>
          <w:szCs w:val="24"/>
        </w:rPr>
      </w:pPr>
    </w:p>
    <w:p w14:paraId="03D98412" w14:textId="77777777" w:rsidR="00863BEA" w:rsidRDefault="00863BEA" w:rsidP="00863BEA">
      <w:pPr>
        <w:pStyle w:val="ListParagraph"/>
        <w:widowControl w:val="0"/>
        <w:numPr>
          <w:ilvl w:val="0"/>
          <w:numId w:val="12"/>
        </w:numPr>
        <w:tabs>
          <w:tab w:val="left" w:pos="1200"/>
        </w:tabs>
        <w:autoSpaceDE w:val="0"/>
        <w:autoSpaceDN w:val="0"/>
        <w:ind w:left="1260"/>
        <w:contextualSpacing w:val="0"/>
        <w:rPr>
          <w:rFonts w:ascii="Book Antiqua" w:hAnsi="Book Antiqua"/>
        </w:rPr>
      </w:pPr>
      <w:r w:rsidRPr="00C02EAA">
        <w:rPr>
          <w:rFonts w:ascii="Book Antiqua" w:hAnsi="Book Antiqua"/>
        </w:rPr>
        <w:t xml:space="preserve">What </w:t>
      </w:r>
      <w:r>
        <w:rPr>
          <w:rFonts w:ascii="Book Antiqua" w:hAnsi="Book Antiqua"/>
        </w:rPr>
        <w:t>day and time is the interview</w:t>
      </w:r>
      <w:r w:rsidRPr="00C02EAA">
        <w:rPr>
          <w:rFonts w:ascii="Book Antiqua" w:hAnsi="Book Antiqua"/>
        </w:rPr>
        <w:t>?</w:t>
      </w:r>
    </w:p>
    <w:p w14:paraId="4AAC693A" w14:textId="77777777" w:rsidR="00863BEA" w:rsidRDefault="00863BEA" w:rsidP="00863BEA">
      <w:pPr>
        <w:pStyle w:val="ListParagraph"/>
        <w:widowControl w:val="0"/>
        <w:tabs>
          <w:tab w:val="left" w:pos="1200"/>
        </w:tabs>
        <w:autoSpaceDE w:val="0"/>
        <w:autoSpaceDN w:val="0"/>
        <w:ind w:left="2610"/>
        <w:contextualSpacing w:val="0"/>
        <w:rPr>
          <w:rFonts w:ascii="Book Antiqua" w:hAnsi="Book Antiqua"/>
        </w:rPr>
      </w:pPr>
    </w:p>
    <w:p w14:paraId="534DA2DF" w14:textId="77777777" w:rsidR="00863BEA" w:rsidRPr="00C02EAA" w:rsidRDefault="00863BEA" w:rsidP="00863BEA">
      <w:pPr>
        <w:pStyle w:val="ListParagraph"/>
        <w:widowControl w:val="0"/>
        <w:numPr>
          <w:ilvl w:val="0"/>
          <w:numId w:val="12"/>
        </w:numPr>
        <w:tabs>
          <w:tab w:val="left" w:pos="1200"/>
        </w:tabs>
        <w:autoSpaceDE w:val="0"/>
        <w:autoSpaceDN w:val="0"/>
        <w:ind w:left="126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How much time did you schedule with the interviewee?</w:t>
      </w:r>
    </w:p>
    <w:p w14:paraId="646E25D1" w14:textId="77777777" w:rsidR="00863BEA" w:rsidRPr="00C02EAA" w:rsidRDefault="00863BEA" w:rsidP="00863BEA">
      <w:pPr>
        <w:pStyle w:val="BodyText"/>
        <w:ind w:left="900"/>
        <w:rPr>
          <w:rFonts w:ascii="Book Antiqua" w:hAnsi="Book Antiqua"/>
          <w:bCs w:val="0"/>
          <w:szCs w:val="24"/>
        </w:rPr>
      </w:pPr>
    </w:p>
    <w:p w14:paraId="70ADB6D6" w14:textId="77777777" w:rsidR="00863BEA" w:rsidRPr="00C02EAA" w:rsidRDefault="00863BEA" w:rsidP="00863BEA">
      <w:pPr>
        <w:pStyle w:val="ListParagraph"/>
        <w:widowControl w:val="0"/>
        <w:numPr>
          <w:ilvl w:val="0"/>
          <w:numId w:val="12"/>
        </w:numPr>
        <w:tabs>
          <w:tab w:val="left" w:pos="1140"/>
        </w:tabs>
        <w:autoSpaceDE w:val="0"/>
        <w:autoSpaceDN w:val="0"/>
        <w:ind w:left="1260"/>
        <w:contextualSpacing w:val="0"/>
        <w:rPr>
          <w:rFonts w:ascii="Book Antiqua" w:hAnsi="Book Antiqua"/>
        </w:rPr>
      </w:pPr>
      <w:r w:rsidRPr="00C02EAA">
        <w:rPr>
          <w:rFonts w:ascii="Book Antiqua" w:hAnsi="Book Antiqua"/>
        </w:rPr>
        <w:t xml:space="preserve">What </w:t>
      </w:r>
      <w:r>
        <w:rPr>
          <w:rFonts w:ascii="Book Antiqua" w:hAnsi="Book Antiqua"/>
        </w:rPr>
        <w:t>is the location of the interview?</w:t>
      </w:r>
    </w:p>
    <w:p w14:paraId="534C2FDE" w14:textId="77777777" w:rsidR="00863BEA" w:rsidRPr="00C02EAA" w:rsidRDefault="00863BEA" w:rsidP="00863BEA">
      <w:pPr>
        <w:pStyle w:val="BodyText"/>
        <w:rPr>
          <w:rFonts w:ascii="Book Antiqua" w:hAnsi="Book Antiqua"/>
          <w:bCs w:val="0"/>
          <w:szCs w:val="24"/>
        </w:rPr>
      </w:pPr>
    </w:p>
    <w:p w14:paraId="2CD548B7" w14:textId="77777777" w:rsidR="00863BEA" w:rsidRDefault="00863BEA" w:rsidP="00863BEA">
      <w:pPr>
        <w:pStyle w:val="BodyText"/>
        <w:ind w:left="900" w:right="774"/>
        <w:rPr>
          <w:rFonts w:ascii="Book Antiqua" w:hAnsi="Book Antiqua"/>
          <w:bCs w:val="0"/>
          <w:szCs w:val="24"/>
        </w:rPr>
      </w:pPr>
      <w:r w:rsidRPr="00C02EAA">
        <w:rPr>
          <w:rFonts w:ascii="Book Antiqua" w:hAnsi="Book Antiqua"/>
          <w:bCs w:val="0"/>
          <w:szCs w:val="24"/>
        </w:rPr>
        <w:t xml:space="preserve">Submit your answers to these questions. </w:t>
      </w:r>
    </w:p>
    <w:p w14:paraId="6936A23E" w14:textId="77777777" w:rsidR="00863BEA" w:rsidRDefault="00863BEA" w:rsidP="00863BEA">
      <w:pPr>
        <w:pStyle w:val="BodyText"/>
        <w:ind w:left="900" w:right="774"/>
        <w:rPr>
          <w:rFonts w:ascii="Book Antiqua" w:hAnsi="Book Antiqua"/>
          <w:bCs w:val="0"/>
          <w:szCs w:val="24"/>
        </w:rPr>
      </w:pPr>
    </w:p>
    <w:p w14:paraId="355E3771" w14:textId="77777777" w:rsidR="00863BEA" w:rsidRDefault="00863BEA" w:rsidP="00863BEA">
      <w:pPr>
        <w:pStyle w:val="BodyText"/>
        <w:ind w:left="900" w:right="774"/>
        <w:rPr>
          <w:rFonts w:ascii="Book Antiqua" w:hAnsi="Book Antiqua"/>
          <w:bCs w:val="0"/>
          <w:szCs w:val="24"/>
        </w:rPr>
      </w:pPr>
    </w:p>
    <w:p w14:paraId="552EE96F" w14:textId="48C9391A" w:rsidR="00863BEA" w:rsidRPr="00317629" w:rsidRDefault="00863BEA" w:rsidP="00863BEA">
      <w:pPr>
        <w:pStyle w:val="Heading1"/>
        <w:spacing w:before="1"/>
        <w:rPr>
          <w:rFonts w:ascii="Book Antiqua" w:hAnsi="Book Antiqua"/>
        </w:rPr>
      </w:pPr>
      <w:r>
        <w:rPr>
          <w:rFonts w:ascii="Book Antiqua" w:hAnsi="Book Antiqua"/>
        </w:rPr>
        <w:t>Step</w:t>
      </w:r>
      <w:r w:rsidRPr="0038021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3</w:t>
      </w:r>
      <w:r w:rsidRPr="00380211">
        <w:rPr>
          <w:rFonts w:ascii="Book Antiqua" w:hAnsi="Book Antiqua"/>
        </w:rPr>
        <w:t xml:space="preserve">: </w:t>
      </w:r>
      <w:r>
        <w:rPr>
          <w:rFonts w:ascii="Book Antiqua" w:hAnsi="Book Antiqua"/>
        </w:rPr>
        <w:t>Summarize the interview.</w:t>
      </w:r>
      <w:r>
        <w:rPr>
          <w:rFonts w:ascii="Book Antiqua" w:hAnsi="Book Antiqua"/>
        </w:rPr>
        <w:t xml:space="preserve"> [40 points]</w:t>
      </w:r>
    </w:p>
    <w:p w14:paraId="03BE2A62" w14:textId="77777777" w:rsidR="00863BEA" w:rsidRDefault="00863BEA" w:rsidP="00863BEA">
      <w:pPr>
        <w:pStyle w:val="NormalWeb"/>
        <w:rPr>
          <w:rFonts w:ascii="Book Antiqua" w:hAnsi="Book Antiqua"/>
        </w:rPr>
      </w:pPr>
      <w:r>
        <w:rPr>
          <w:rFonts w:ascii="Book Antiqua" w:hAnsi="Book Antiqua"/>
        </w:rPr>
        <w:t>You will need a written summary for each interviewee.</w:t>
      </w:r>
    </w:p>
    <w:p w14:paraId="316CAA06" w14:textId="77777777" w:rsidR="00863BEA" w:rsidRPr="00317629" w:rsidRDefault="00863BEA" w:rsidP="00863BEA">
      <w:pPr>
        <w:pStyle w:val="NormalWeb"/>
        <w:rPr>
          <w:rFonts w:ascii="Book Antiqua" w:hAnsi="Book Antiqua"/>
        </w:rPr>
      </w:pPr>
      <w:r w:rsidRPr="00317629">
        <w:rPr>
          <w:rFonts w:ascii="Book Antiqua" w:hAnsi="Book Antiqua"/>
        </w:rPr>
        <w:t xml:space="preserve">How to organize your paper: </w:t>
      </w:r>
    </w:p>
    <w:p w14:paraId="30C37967" w14:textId="77777777" w:rsidR="00863BEA" w:rsidRPr="00317629" w:rsidRDefault="00863BEA" w:rsidP="00863BE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Book Antiqua" w:hAnsi="Book Antiqua"/>
        </w:rPr>
      </w:pPr>
      <w:r w:rsidRPr="00317629">
        <w:rPr>
          <w:rFonts w:ascii="Book Antiqua" w:hAnsi="Book Antiqua"/>
        </w:rPr>
        <w:t xml:space="preserve">Provide an introductory paragraph (nature of the interviewee's job, where and when you </w:t>
      </w:r>
    </w:p>
    <w:p w14:paraId="56153A5C" w14:textId="77777777" w:rsidR="00863BEA" w:rsidRPr="00317629" w:rsidRDefault="00863BEA" w:rsidP="00863BEA">
      <w:pPr>
        <w:pStyle w:val="NormalWeb"/>
        <w:spacing w:before="0" w:beforeAutospacing="0" w:after="0" w:afterAutospacing="0"/>
        <w:ind w:left="720"/>
        <w:rPr>
          <w:rFonts w:ascii="Book Antiqua" w:hAnsi="Book Antiqua"/>
        </w:rPr>
      </w:pPr>
      <w:r w:rsidRPr="00317629">
        <w:rPr>
          <w:rFonts w:ascii="Book Antiqua" w:hAnsi="Book Antiqua"/>
        </w:rPr>
        <w:t xml:space="preserve">interviewed this person). </w:t>
      </w:r>
    </w:p>
    <w:p w14:paraId="076CC261" w14:textId="77777777" w:rsidR="00863BEA" w:rsidRPr="00317629" w:rsidRDefault="00863BEA" w:rsidP="00863BE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Book Antiqua" w:hAnsi="Book Antiqua"/>
        </w:rPr>
      </w:pPr>
      <w:r w:rsidRPr="00317629">
        <w:rPr>
          <w:rFonts w:ascii="Book Antiqua" w:hAnsi="Book Antiqua"/>
        </w:rPr>
        <w:t xml:space="preserve">Summarize </w:t>
      </w:r>
      <w:r>
        <w:rPr>
          <w:rFonts w:ascii="Book Antiqua" w:hAnsi="Book Antiqua"/>
        </w:rPr>
        <w:t xml:space="preserve">the </w:t>
      </w:r>
      <w:r w:rsidRPr="00317629">
        <w:rPr>
          <w:rFonts w:ascii="Book Antiqua" w:hAnsi="Book Antiqua"/>
        </w:rPr>
        <w:t xml:space="preserve">topics you discussed during the interview. Discuss the topics you find most interesting or valuable. </w:t>
      </w:r>
    </w:p>
    <w:p w14:paraId="7269A660" w14:textId="77777777" w:rsidR="00863BEA" w:rsidRPr="00317629" w:rsidRDefault="00863BEA" w:rsidP="00863BE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Book Antiqua" w:hAnsi="Book Antiqua"/>
        </w:rPr>
      </w:pPr>
      <w:r w:rsidRPr="00317629">
        <w:rPr>
          <w:rFonts w:ascii="Book Antiqua" w:hAnsi="Book Antiqua"/>
        </w:rPr>
        <w:t xml:space="preserve">Describe what you learned about ethical challenges confronting the business world in general. </w:t>
      </w:r>
    </w:p>
    <w:p w14:paraId="5A20B858" w14:textId="77777777" w:rsidR="00863BEA" w:rsidRPr="00317629" w:rsidRDefault="00863BEA" w:rsidP="00863BE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Book Antiqua" w:hAnsi="Book Antiqua"/>
        </w:rPr>
      </w:pPr>
      <w:r w:rsidRPr="00317629">
        <w:rPr>
          <w:rFonts w:ascii="Book Antiqua" w:hAnsi="Book Antiqua"/>
        </w:rPr>
        <w:t xml:space="preserve">Describe any specific ethical challenges the </w:t>
      </w:r>
      <w:r>
        <w:rPr>
          <w:rFonts w:ascii="Book Antiqua" w:hAnsi="Book Antiqua"/>
        </w:rPr>
        <w:t>interviewee</w:t>
      </w:r>
      <w:r w:rsidRPr="00317629">
        <w:rPr>
          <w:rFonts w:ascii="Book Antiqua" w:hAnsi="Book Antiqua"/>
        </w:rPr>
        <w:t xml:space="preserve"> has faced and how he/she responded to</w:t>
      </w:r>
      <w:r>
        <w:rPr>
          <w:rFonts w:ascii="Book Antiqua" w:hAnsi="Book Antiqua"/>
        </w:rPr>
        <w:t xml:space="preserve"> </w:t>
      </w:r>
      <w:r w:rsidRPr="00317629">
        <w:rPr>
          <w:rFonts w:ascii="Book Antiqua" w:hAnsi="Book Antiqua"/>
        </w:rPr>
        <w:t xml:space="preserve">those ethical challenges. </w:t>
      </w:r>
    </w:p>
    <w:p w14:paraId="344CF165" w14:textId="77777777" w:rsidR="00863BEA" w:rsidRDefault="00863BEA" w:rsidP="00863BE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Book Antiqua" w:hAnsi="Book Antiqua"/>
        </w:rPr>
      </w:pPr>
      <w:r w:rsidRPr="00317629">
        <w:rPr>
          <w:rFonts w:ascii="Book Antiqua" w:hAnsi="Book Antiqua"/>
        </w:rPr>
        <w:t xml:space="preserve">Describe any linkages between interview topics and what you learn in </w:t>
      </w:r>
      <w:r>
        <w:rPr>
          <w:rFonts w:ascii="Book Antiqua" w:hAnsi="Book Antiqua"/>
        </w:rPr>
        <w:t xml:space="preserve">the </w:t>
      </w:r>
      <w:r w:rsidRPr="00317629">
        <w:rPr>
          <w:rFonts w:ascii="Book Antiqua" w:hAnsi="Book Antiqua"/>
        </w:rPr>
        <w:t xml:space="preserve">course material. </w:t>
      </w:r>
    </w:p>
    <w:p w14:paraId="62F8CF9F" w14:textId="77777777" w:rsidR="00863BEA" w:rsidRPr="00C02EAA" w:rsidRDefault="00863BEA" w:rsidP="00863BEA">
      <w:pPr>
        <w:pStyle w:val="BodyText"/>
        <w:spacing w:line="480" w:lineRule="auto"/>
        <w:ind w:right="774"/>
        <w:rPr>
          <w:rFonts w:ascii="Book Antiqua" w:hAnsi="Book Antiqua"/>
          <w:bCs w:val="0"/>
          <w:szCs w:val="24"/>
        </w:rPr>
      </w:pPr>
    </w:p>
    <w:p w14:paraId="0B74FD21" w14:textId="221F84BA" w:rsidR="00A01454" w:rsidRPr="00C02EAA" w:rsidRDefault="00A01454" w:rsidP="00A01454">
      <w:pPr>
        <w:pStyle w:val="BodyText"/>
        <w:spacing w:line="480" w:lineRule="auto"/>
        <w:ind w:left="899" w:right="774" w:firstLine="720"/>
        <w:rPr>
          <w:rFonts w:ascii="Book Antiqua" w:hAnsi="Book Antiqua"/>
          <w:bCs w:val="0"/>
          <w:szCs w:val="24"/>
        </w:rPr>
      </w:pPr>
    </w:p>
    <w:p w14:paraId="2E338DB7" w14:textId="7BC3DF96" w:rsidR="00A01454" w:rsidRDefault="00A01454" w:rsidP="00A01454">
      <w:pPr>
        <w:pStyle w:val="BodyText"/>
        <w:spacing w:line="480" w:lineRule="auto"/>
        <w:ind w:left="899" w:right="774" w:firstLine="720"/>
        <w:rPr>
          <w:rFonts w:ascii="Book Antiqua" w:hAnsi="Book Antiqua"/>
          <w:bCs w:val="0"/>
          <w:szCs w:val="24"/>
        </w:rPr>
      </w:pPr>
    </w:p>
    <w:p w14:paraId="246588B6" w14:textId="663A7479" w:rsidR="00380211" w:rsidRDefault="00380211" w:rsidP="00A01454">
      <w:pPr>
        <w:pStyle w:val="BodyText"/>
        <w:spacing w:line="480" w:lineRule="auto"/>
        <w:ind w:left="899" w:right="774" w:firstLine="720"/>
        <w:rPr>
          <w:rFonts w:ascii="Book Antiqua" w:hAnsi="Book Antiqua"/>
          <w:bCs w:val="0"/>
          <w:szCs w:val="24"/>
        </w:rPr>
      </w:pPr>
    </w:p>
    <w:p w14:paraId="6B93354C" w14:textId="0970A1AB" w:rsidR="00380211" w:rsidRDefault="00380211" w:rsidP="00A01454">
      <w:pPr>
        <w:pStyle w:val="BodyText"/>
        <w:spacing w:line="480" w:lineRule="auto"/>
        <w:ind w:left="899" w:right="774" w:firstLine="720"/>
        <w:rPr>
          <w:rFonts w:ascii="Book Antiqua" w:hAnsi="Book Antiqua"/>
          <w:bCs w:val="0"/>
          <w:szCs w:val="24"/>
        </w:rPr>
      </w:pPr>
    </w:p>
    <w:p w14:paraId="40F6D6BE" w14:textId="589904A6" w:rsidR="00380211" w:rsidRDefault="00380211" w:rsidP="00A01454">
      <w:pPr>
        <w:pStyle w:val="BodyText"/>
        <w:spacing w:line="480" w:lineRule="auto"/>
        <w:ind w:left="899" w:right="774" w:firstLine="720"/>
        <w:rPr>
          <w:rFonts w:ascii="Book Antiqua" w:hAnsi="Book Antiqua"/>
          <w:bCs w:val="0"/>
          <w:szCs w:val="24"/>
        </w:rPr>
      </w:pPr>
    </w:p>
    <w:p w14:paraId="4038F683" w14:textId="302F710C" w:rsidR="00E8558B" w:rsidRPr="00D620D1" w:rsidRDefault="00E8558B" w:rsidP="00D620D1">
      <w:pPr>
        <w:widowControl w:val="0"/>
        <w:tabs>
          <w:tab w:val="left" w:pos="1619"/>
          <w:tab w:val="left" w:pos="1620"/>
        </w:tabs>
        <w:autoSpaceDE w:val="0"/>
        <w:autoSpaceDN w:val="0"/>
        <w:ind w:right="663"/>
        <w:rPr>
          <w:rFonts w:ascii="Book Antiqua" w:hAnsi="Book Antiqua"/>
        </w:rPr>
        <w:sectPr w:rsidR="00E8558B" w:rsidRPr="00D620D1">
          <w:pgSz w:w="12240" w:h="15840"/>
          <w:pgMar w:top="1360" w:right="780" w:bottom="1200" w:left="540" w:header="0" w:footer="1014" w:gutter="0"/>
          <w:cols w:space="720"/>
        </w:sectPr>
      </w:pPr>
    </w:p>
    <w:p w14:paraId="02A87B09" w14:textId="1661B93C" w:rsidR="00F06C45" w:rsidRPr="00F17011" w:rsidRDefault="00540E9E" w:rsidP="00F06C45">
      <w:pPr>
        <w:tabs>
          <w:tab w:val="left" w:pos="7050"/>
        </w:tabs>
        <w:rPr>
          <w:rFonts w:ascii="Book Antiqua" w:hAnsi="Book Antiqua"/>
        </w:rPr>
      </w:pPr>
      <w:r w:rsidRPr="00F17011">
        <w:rPr>
          <w:rFonts w:ascii="Book Antiqua" w:hAnsi="Book Antiqua"/>
          <w:b/>
          <w:u w:val="single"/>
        </w:rPr>
        <w:lastRenderedPageBreak/>
        <w:t>Submit</w:t>
      </w:r>
      <w:r w:rsidR="00C017F1" w:rsidRPr="00F17011">
        <w:rPr>
          <w:rFonts w:ascii="Book Antiqua" w:hAnsi="Book Antiqua"/>
          <w:b/>
        </w:rPr>
        <w:t xml:space="preserve">: </w:t>
      </w:r>
      <w:r w:rsidR="005C0A23" w:rsidRPr="00F17011">
        <w:rPr>
          <w:rFonts w:ascii="Book Antiqua" w:hAnsi="Book Antiqua"/>
        </w:rPr>
        <w:t xml:space="preserve">Submit on </w:t>
      </w:r>
      <w:r w:rsidR="00D614E4" w:rsidRPr="00F17011">
        <w:rPr>
          <w:rFonts w:ascii="Book Antiqua" w:hAnsi="Book Antiqua"/>
        </w:rPr>
        <w:t>Brightspace</w:t>
      </w:r>
      <w:r w:rsidR="005C0A23" w:rsidRPr="00F17011">
        <w:rPr>
          <w:rFonts w:ascii="Book Antiqua" w:hAnsi="Book Antiqua"/>
        </w:rPr>
        <w:t xml:space="preserve"> by the due date.</w:t>
      </w:r>
    </w:p>
    <w:p w14:paraId="1484BF7F" w14:textId="77777777" w:rsidR="00C05D49" w:rsidRPr="00F17011" w:rsidRDefault="00C05D49" w:rsidP="00F06C45">
      <w:pPr>
        <w:tabs>
          <w:tab w:val="left" w:pos="7050"/>
        </w:tabs>
        <w:rPr>
          <w:rFonts w:ascii="Book Antiqua" w:hAnsi="Book Antiqua"/>
        </w:rPr>
      </w:pPr>
    </w:p>
    <w:p w14:paraId="43B31998" w14:textId="77777777" w:rsidR="00C05D49" w:rsidRPr="00F17011" w:rsidRDefault="00C05D49" w:rsidP="00F06C45">
      <w:pPr>
        <w:tabs>
          <w:tab w:val="left" w:pos="7050"/>
        </w:tabs>
        <w:rPr>
          <w:rFonts w:ascii="Book Antiqua" w:hAnsi="Book Antiqua"/>
        </w:rPr>
      </w:pPr>
    </w:p>
    <w:p w14:paraId="48E9BE60" w14:textId="77777777" w:rsidR="00323B67" w:rsidRPr="00174577" w:rsidRDefault="00F06C45" w:rsidP="00323B67">
      <w:pPr>
        <w:tabs>
          <w:tab w:val="left" w:pos="7050"/>
        </w:tabs>
        <w:rPr>
          <w:rFonts w:ascii="Book Antiqua" w:hAnsi="Book Antiqua"/>
          <w:b/>
        </w:rPr>
      </w:pPr>
      <w:r w:rsidRPr="00F17011">
        <w:rPr>
          <w:rFonts w:ascii="Book Antiqua" w:hAnsi="Book Antiqua"/>
          <w:b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F06C45" w:rsidRPr="00F17011" w14:paraId="407F5BE7" w14:textId="77777777" w:rsidTr="00E86A50">
        <w:tc>
          <w:tcPr>
            <w:tcW w:w="3018" w:type="dxa"/>
            <w:shd w:val="clear" w:color="auto" w:fill="auto"/>
          </w:tcPr>
          <w:p w14:paraId="4A3940C4" w14:textId="77777777" w:rsidR="00F06C45" w:rsidRPr="00F17011" w:rsidRDefault="00F06C45" w:rsidP="00E86A5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7011">
              <w:rPr>
                <w:rFonts w:ascii="Book Antiqua" w:hAnsi="Book Antiqua"/>
                <w:b/>
                <w:sz w:val="20"/>
                <w:szCs w:val="20"/>
              </w:rPr>
              <w:t>Requirements</w:t>
            </w:r>
          </w:p>
        </w:tc>
        <w:tc>
          <w:tcPr>
            <w:tcW w:w="3018" w:type="dxa"/>
            <w:shd w:val="clear" w:color="auto" w:fill="auto"/>
          </w:tcPr>
          <w:p w14:paraId="11767B85" w14:textId="77777777" w:rsidR="00F06C45" w:rsidRPr="00F17011" w:rsidRDefault="00F06C45" w:rsidP="00E86A5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7011">
              <w:rPr>
                <w:rFonts w:ascii="Book Antiqua" w:hAnsi="Book Antiqua"/>
                <w:b/>
                <w:sz w:val="20"/>
                <w:szCs w:val="20"/>
              </w:rPr>
              <w:t>Pts</w:t>
            </w:r>
          </w:p>
        </w:tc>
        <w:tc>
          <w:tcPr>
            <w:tcW w:w="3018" w:type="dxa"/>
            <w:shd w:val="clear" w:color="auto" w:fill="auto"/>
          </w:tcPr>
          <w:p w14:paraId="096D4867" w14:textId="77777777" w:rsidR="00F06C45" w:rsidRPr="00F17011" w:rsidRDefault="00F06C45" w:rsidP="00E86A5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7011">
              <w:rPr>
                <w:rFonts w:ascii="Book Antiqua" w:hAnsi="Book Antiqua"/>
                <w:b/>
                <w:sz w:val="20"/>
                <w:szCs w:val="20"/>
              </w:rPr>
              <w:t>Comment</w:t>
            </w:r>
          </w:p>
        </w:tc>
      </w:tr>
      <w:tr w:rsidR="00F06C45" w:rsidRPr="00F17011" w14:paraId="27218F6B" w14:textId="77777777" w:rsidTr="00E86A50">
        <w:tc>
          <w:tcPr>
            <w:tcW w:w="3018" w:type="dxa"/>
            <w:shd w:val="clear" w:color="auto" w:fill="auto"/>
          </w:tcPr>
          <w:p w14:paraId="70F58781" w14:textId="54A6594D" w:rsidR="00F06C45" w:rsidRPr="00F17011" w:rsidRDefault="00787B44" w:rsidP="00E86A50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 #</w:t>
            </w:r>
            <w:r w:rsidR="002B2156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3018" w:type="dxa"/>
            <w:shd w:val="clear" w:color="auto" w:fill="auto"/>
          </w:tcPr>
          <w:p w14:paraId="165C50DC" w14:textId="345F27BC" w:rsidR="00F06C45" w:rsidRPr="00F17011" w:rsidRDefault="002B2156" w:rsidP="00E86A5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  <w:r w:rsidR="0022585E" w:rsidRPr="00F17011">
              <w:rPr>
                <w:rFonts w:ascii="Book Antiqua" w:hAnsi="Book Antiqua"/>
                <w:b/>
                <w:sz w:val="20"/>
                <w:szCs w:val="20"/>
              </w:rPr>
              <w:t>/</w:t>
            </w: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</w:p>
        </w:tc>
        <w:tc>
          <w:tcPr>
            <w:tcW w:w="3018" w:type="dxa"/>
            <w:shd w:val="clear" w:color="auto" w:fill="auto"/>
          </w:tcPr>
          <w:p w14:paraId="6E96B819" w14:textId="77777777" w:rsidR="00F06C45" w:rsidRPr="00F17011" w:rsidRDefault="00F06C45" w:rsidP="00E86A50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2B2156" w:rsidRPr="00F17011" w14:paraId="5A3AF3B1" w14:textId="77777777" w:rsidTr="00E86A50">
        <w:tc>
          <w:tcPr>
            <w:tcW w:w="3018" w:type="dxa"/>
            <w:shd w:val="clear" w:color="auto" w:fill="auto"/>
          </w:tcPr>
          <w:p w14:paraId="4718305D" w14:textId="624760C9" w:rsidR="002B2156" w:rsidRDefault="002B2156" w:rsidP="002B2156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 #3</w:t>
            </w:r>
          </w:p>
        </w:tc>
        <w:tc>
          <w:tcPr>
            <w:tcW w:w="3018" w:type="dxa"/>
            <w:shd w:val="clear" w:color="auto" w:fill="auto"/>
          </w:tcPr>
          <w:p w14:paraId="06042A6B" w14:textId="4C9112DA" w:rsidR="002B2156" w:rsidRDefault="002B2156" w:rsidP="002B2156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  <w:r w:rsidRPr="00F17011">
              <w:rPr>
                <w:rFonts w:ascii="Book Antiqua" w:hAnsi="Book Antiqua"/>
                <w:b/>
                <w:sz w:val="20"/>
                <w:szCs w:val="20"/>
              </w:rPr>
              <w:t>/</w:t>
            </w:r>
            <w:r>
              <w:rPr>
                <w:rFonts w:ascii="Book Antiqua" w:hAnsi="Book Antiqua"/>
                <w:b/>
                <w:sz w:val="20"/>
                <w:szCs w:val="20"/>
              </w:rPr>
              <w:t>25</w:t>
            </w:r>
          </w:p>
        </w:tc>
        <w:tc>
          <w:tcPr>
            <w:tcW w:w="3018" w:type="dxa"/>
            <w:shd w:val="clear" w:color="auto" w:fill="auto"/>
          </w:tcPr>
          <w:p w14:paraId="68DBFB0C" w14:textId="77777777" w:rsidR="002B2156" w:rsidRPr="00F17011" w:rsidRDefault="002B2156" w:rsidP="002B2156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</w:tbl>
    <w:p w14:paraId="4045C675" w14:textId="77777777" w:rsidR="00F06C45" w:rsidRDefault="00F06C45" w:rsidP="00323B67">
      <w:pPr>
        <w:tabs>
          <w:tab w:val="left" w:pos="7050"/>
        </w:tabs>
        <w:rPr>
          <w:rFonts w:ascii="Book Antiqua" w:hAnsi="Book Antiqua"/>
          <w:b/>
          <w:lang w:eastAsia="ko-KR"/>
        </w:rPr>
      </w:pPr>
    </w:p>
    <w:p w14:paraId="4FDB4FE5" w14:textId="77777777" w:rsidR="004A5237" w:rsidRDefault="004A5237" w:rsidP="00323B67">
      <w:pPr>
        <w:tabs>
          <w:tab w:val="left" w:pos="7050"/>
        </w:tabs>
        <w:rPr>
          <w:rFonts w:ascii="Book Antiqua" w:hAnsi="Book Antiqua"/>
          <w:b/>
          <w:lang w:eastAsia="ko-KR"/>
        </w:rPr>
      </w:pPr>
    </w:p>
    <w:sectPr w:rsidR="004A5237" w:rsidSect="00EC685C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260" w:right="126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479B4" w14:textId="77777777" w:rsidR="002A3D75" w:rsidRDefault="002A3D75">
      <w:r>
        <w:separator/>
      </w:r>
    </w:p>
  </w:endnote>
  <w:endnote w:type="continuationSeparator" w:id="0">
    <w:p w14:paraId="4E0E4BD2" w14:textId="77777777" w:rsidR="002A3D75" w:rsidRDefault="002A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Sylfae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FAAF" w14:textId="77777777" w:rsidR="004A5237" w:rsidRDefault="004A5237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62"/>
      <w:gridCol w:w="4099"/>
    </w:tblGrid>
    <w:tr w:rsidR="003E3C92" w14:paraId="71A158E9" w14:textId="77777777" w:rsidTr="003E3C92">
      <w:tc>
        <w:tcPr>
          <w:tcW w:w="1162" w:type="dxa"/>
          <w:vAlign w:val="center"/>
        </w:tcPr>
        <w:p w14:paraId="50D5EB08" w14:textId="77777777" w:rsidR="003E3C92" w:rsidRDefault="003E3C92" w:rsidP="004A5237">
          <w:pPr>
            <w:pStyle w:val="Footer"/>
            <w:ind w:left="-107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56F97BC" wp14:editId="551CFA9C">
                    <wp:simplePos x="0" y="0"/>
                    <wp:positionH relativeFrom="column">
                      <wp:posOffset>595630</wp:posOffset>
                    </wp:positionH>
                    <wp:positionV relativeFrom="paragraph">
                      <wp:posOffset>-3175</wp:posOffset>
                    </wp:positionV>
                    <wp:extent cx="0" cy="646430"/>
                    <wp:effectExtent l="12700" t="0" r="12700" b="1397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0" cy="6464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4B733E9"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-.25pt" to="46.9pt,5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" strokecolor="#ffc000" strokeweight="1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53C7217D" wp14:editId="195CAB0E">
                <wp:extent cx="658023" cy="656712"/>
                <wp:effectExtent l="0" t="0" r="0" b="0"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447" cy="687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9" w:type="dxa"/>
          <w:vAlign w:val="center"/>
        </w:tcPr>
        <w:p w14:paraId="39A67B7B" w14:textId="77777777" w:rsidR="003E3C92" w:rsidRPr="003E3C92" w:rsidRDefault="003E3C92" w:rsidP="003E3C92">
          <w:pPr>
            <w:tabs>
              <w:tab w:val="left" w:pos="7050"/>
            </w:tabs>
            <w:rPr>
              <w:rStyle w:val="Footer-CollegeNameorDepartment"/>
              <w:rFonts w:eastAsia="Times"/>
              <w:noProof/>
              <w:sz w:val="16"/>
              <w:szCs w:val="16"/>
              <w:lang w:eastAsia="zh-CN"/>
            </w:rPr>
          </w:pPr>
          <w:r w:rsidRPr="003E3C92">
            <w:rPr>
              <w:rStyle w:val="Footer-CollegeNameorDepartment"/>
              <w:rFonts w:eastAsia="Times"/>
              <w:noProof/>
              <w:sz w:val="16"/>
              <w:szCs w:val="16"/>
              <w:lang w:eastAsia="zh-CN"/>
            </w:rPr>
            <w:t>DEPARTMENT OF Computer Science</w:t>
          </w:r>
        </w:p>
        <w:p w14:paraId="42DBF4E6" w14:textId="77777777" w:rsidR="003E3C92" w:rsidRDefault="003E3C92" w:rsidP="003E3C92">
          <w:pPr>
            <w:tabs>
              <w:tab w:val="left" w:pos="7050"/>
            </w:tabs>
            <w:rPr>
              <w:rFonts w:ascii="Franklin Gothic Book" w:eastAsia="Times" w:hAnsi="Franklin Gothic Book"/>
              <w:noProof/>
              <w:color w:val="000000" w:themeColor="text1"/>
              <w:sz w:val="16"/>
              <w:szCs w:val="16"/>
              <w:lang w:eastAsia="zh-CN"/>
            </w:rPr>
          </w:pPr>
          <w:r>
            <w:rPr>
              <w:rFonts w:ascii="Franklin Gothic Book" w:eastAsia="Times" w:hAnsi="Franklin Gothic Book"/>
              <w:noProof/>
              <w:color w:val="000000" w:themeColor="text1"/>
              <w:sz w:val="16"/>
              <w:szCs w:val="16"/>
              <w:lang w:eastAsia="zh-CN"/>
            </w:rPr>
            <w:t>Engineering, Technology, and Computer Science Building</w:t>
          </w:r>
        </w:p>
        <w:p w14:paraId="0B4F05E2" w14:textId="77777777" w:rsidR="003E3C92" w:rsidRPr="003E3C92" w:rsidRDefault="003E3C92" w:rsidP="003E3C92">
          <w:pPr>
            <w:tabs>
              <w:tab w:val="left" w:pos="7050"/>
            </w:tabs>
            <w:rPr>
              <w:rStyle w:val="Footer-CollegeNameorDepartment"/>
              <w:rFonts w:ascii="Book Antiqua" w:hAnsi="Book Antiqua"/>
              <w:b/>
              <w:caps w:val="0"/>
              <w:sz w:val="24"/>
              <w:lang w:eastAsia="ko-KR"/>
            </w:rPr>
          </w:pPr>
          <w:r>
            <w:rPr>
              <w:rFonts w:ascii="Franklin Gothic Book" w:eastAsia="Times" w:hAnsi="Franklin Gothic Book"/>
              <w:noProof/>
              <w:color w:val="000000" w:themeColor="text1"/>
              <w:sz w:val="16"/>
              <w:szCs w:val="16"/>
              <w:lang w:eastAsia="zh-CN"/>
            </w:rPr>
            <w:t xml:space="preserve">2101 Coliseum Blvd E. Fort Wayne, IN 46805-1499 </w:t>
          </w:r>
        </w:p>
      </w:tc>
    </w:tr>
  </w:tbl>
  <w:p w14:paraId="55DCCA1F" w14:textId="77777777" w:rsidR="004A5237" w:rsidRDefault="004A5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69594" w14:textId="77777777" w:rsidR="002A3D75" w:rsidRDefault="002A3D75">
      <w:r>
        <w:separator/>
      </w:r>
    </w:p>
  </w:footnote>
  <w:footnote w:type="continuationSeparator" w:id="0">
    <w:p w14:paraId="0AAC271C" w14:textId="77777777" w:rsidR="002A3D75" w:rsidRDefault="002A3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B0CDA" w14:textId="77777777" w:rsidR="00AE0A03" w:rsidRDefault="002A3D75">
    <w:pPr>
      <w:pStyle w:val="Header"/>
    </w:pPr>
    <w:r>
      <w:rPr>
        <w:noProof/>
      </w:rPr>
      <w:pict w14:anchorId="0CBDEC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61221" o:spid="_x0000_s1026" type="#_x0000_t75" alt="" style="position:absolute;margin-left:0;margin-top:0;width:477pt;height:7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ETC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5"/>
      <w:gridCol w:w="4765"/>
    </w:tblGrid>
    <w:tr w:rsidR="00ED3A48" w14:paraId="5F8CE068" w14:textId="77777777" w:rsidTr="00ED3A48">
      <w:tc>
        <w:tcPr>
          <w:tcW w:w="4765" w:type="dxa"/>
        </w:tcPr>
        <w:p w14:paraId="5F1AED1D" w14:textId="51DE79EA" w:rsidR="00ED3A48" w:rsidRPr="006A362D" w:rsidRDefault="005171EC">
          <w:pPr>
            <w:pStyle w:val="Head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UX and Design</w:t>
          </w:r>
        </w:p>
      </w:tc>
      <w:tc>
        <w:tcPr>
          <w:tcW w:w="4765" w:type="dxa"/>
        </w:tcPr>
        <w:p w14:paraId="27075677" w14:textId="77777777" w:rsidR="00ED3A48" w:rsidRPr="006A362D" w:rsidRDefault="00151584" w:rsidP="00ED3A48">
          <w:pPr>
            <w:pStyle w:val="Header"/>
            <w:jc w:val="right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Spring 2023</w:t>
          </w:r>
        </w:p>
      </w:tc>
    </w:tr>
  </w:tbl>
  <w:p w14:paraId="3A89D311" w14:textId="77777777" w:rsidR="00495022" w:rsidRPr="00495022" w:rsidRDefault="00495022">
    <w:pPr>
      <w:pStyle w:val="Header"/>
      <w:rPr>
        <w:sz w:val="20"/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3E35" w14:textId="77777777" w:rsidR="00AE0A03" w:rsidRDefault="002A3D75">
    <w:pPr>
      <w:pStyle w:val="Header"/>
    </w:pPr>
    <w:r>
      <w:rPr>
        <w:noProof/>
      </w:rPr>
      <w:pict w14:anchorId="131AE8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61220" o:spid="_x0000_s1025" type="#_x0000_t75" alt="" style="position:absolute;margin-left:0;margin-top:0;width:477pt;height:7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ET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716"/>
    <w:multiLevelType w:val="hybridMultilevel"/>
    <w:tmpl w:val="0B84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685A"/>
    <w:multiLevelType w:val="multilevel"/>
    <w:tmpl w:val="B6AE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F47FD"/>
    <w:multiLevelType w:val="hybridMultilevel"/>
    <w:tmpl w:val="CD9A0DA2"/>
    <w:lvl w:ilvl="0" w:tplc="55D0A7D6">
      <w:numFmt w:val="bullet"/>
      <w:lvlText w:val="•"/>
      <w:lvlJc w:val="left"/>
      <w:pPr>
        <w:ind w:left="162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34481DE8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96E2E31C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 w:tplc="45925A52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65C6D65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4E62869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AFFCF4D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A3C2D4CA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0BDA0884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7715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FC02F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00F07A1"/>
    <w:multiLevelType w:val="multilevel"/>
    <w:tmpl w:val="B6AE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144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622494"/>
    <w:multiLevelType w:val="hybridMultilevel"/>
    <w:tmpl w:val="D836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103E4"/>
    <w:multiLevelType w:val="multilevel"/>
    <w:tmpl w:val="07B4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E119E8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DCD4E3B"/>
    <w:multiLevelType w:val="hybridMultilevel"/>
    <w:tmpl w:val="7A3E0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B7AE1"/>
    <w:multiLevelType w:val="hybridMultilevel"/>
    <w:tmpl w:val="2EA8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15B95"/>
    <w:multiLevelType w:val="hybridMultilevel"/>
    <w:tmpl w:val="36083036"/>
    <w:lvl w:ilvl="0" w:tplc="DB840D08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B44CE7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4B2E8C14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 w:tplc="6B1E008C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78D4C46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58E47EF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2B8E686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63F2945C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18B67AB2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1523931839">
    <w:abstractNumId w:val="5"/>
  </w:num>
  <w:num w:numId="2" w16cid:durableId="2100566462">
    <w:abstractNumId w:val="10"/>
  </w:num>
  <w:num w:numId="3" w16cid:durableId="445318109">
    <w:abstractNumId w:val="1"/>
  </w:num>
  <w:num w:numId="4" w16cid:durableId="2020428130">
    <w:abstractNumId w:val="0"/>
  </w:num>
  <w:num w:numId="5" w16cid:durableId="288626987">
    <w:abstractNumId w:val="7"/>
  </w:num>
  <w:num w:numId="6" w16cid:durableId="1363625712">
    <w:abstractNumId w:val="11"/>
  </w:num>
  <w:num w:numId="7" w16cid:durableId="1225143019">
    <w:abstractNumId w:val="12"/>
  </w:num>
  <w:num w:numId="8" w16cid:durableId="956645765">
    <w:abstractNumId w:val="2"/>
  </w:num>
  <w:num w:numId="9" w16cid:durableId="1468163993">
    <w:abstractNumId w:val="3"/>
  </w:num>
  <w:num w:numId="10" w16cid:durableId="303976084">
    <w:abstractNumId w:val="9"/>
  </w:num>
  <w:num w:numId="11" w16cid:durableId="1202590751">
    <w:abstractNumId w:val="4"/>
  </w:num>
  <w:num w:numId="12" w16cid:durableId="336881324">
    <w:abstractNumId w:val="6"/>
  </w:num>
  <w:num w:numId="13" w16cid:durableId="48621180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E54"/>
    <w:rsid w:val="00000C82"/>
    <w:rsid w:val="00007F99"/>
    <w:rsid w:val="000112E9"/>
    <w:rsid w:val="0002082C"/>
    <w:rsid w:val="00033E4D"/>
    <w:rsid w:val="000402E4"/>
    <w:rsid w:val="00044A46"/>
    <w:rsid w:val="0005411A"/>
    <w:rsid w:val="00056B8B"/>
    <w:rsid w:val="00065694"/>
    <w:rsid w:val="00074376"/>
    <w:rsid w:val="00084B00"/>
    <w:rsid w:val="00092126"/>
    <w:rsid w:val="0009501D"/>
    <w:rsid w:val="000A6110"/>
    <w:rsid w:val="000C3C46"/>
    <w:rsid w:val="000C3EBA"/>
    <w:rsid w:val="000C5C9B"/>
    <w:rsid w:val="000D0DD9"/>
    <w:rsid w:val="000E2787"/>
    <w:rsid w:val="000E340F"/>
    <w:rsid w:val="000F019A"/>
    <w:rsid w:val="000F0C22"/>
    <w:rsid w:val="000F0EBE"/>
    <w:rsid w:val="00100660"/>
    <w:rsid w:val="001110AD"/>
    <w:rsid w:val="001262FA"/>
    <w:rsid w:val="00126C5D"/>
    <w:rsid w:val="00144079"/>
    <w:rsid w:val="00151584"/>
    <w:rsid w:val="00174577"/>
    <w:rsid w:val="00176FA9"/>
    <w:rsid w:val="00192303"/>
    <w:rsid w:val="00197716"/>
    <w:rsid w:val="001D4DC6"/>
    <w:rsid w:val="001F3C9F"/>
    <w:rsid w:val="00210E73"/>
    <w:rsid w:val="00213B67"/>
    <w:rsid w:val="002155A9"/>
    <w:rsid w:val="0021664A"/>
    <w:rsid w:val="0022585E"/>
    <w:rsid w:val="00226816"/>
    <w:rsid w:val="00227531"/>
    <w:rsid w:val="002423E6"/>
    <w:rsid w:val="00264AF8"/>
    <w:rsid w:val="002854FB"/>
    <w:rsid w:val="002A3D75"/>
    <w:rsid w:val="002B2156"/>
    <w:rsid w:val="002B6F66"/>
    <w:rsid w:val="002C52D8"/>
    <w:rsid w:val="002E1D31"/>
    <w:rsid w:val="002E5579"/>
    <w:rsid w:val="002F38BB"/>
    <w:rsid w:val="00314070"/>
    <w:rsid w:val="00317492"/>
    <w:rsid w:val="003208AC"/>
    <w:rsid w:val="00323B67"/>
    <w:rsid w:val="00326E66"/>
    <w:rsid w:val="00330798"/>
    <w:rsid w:val="00336901"/>
    <w:rsid w:val="00337F3E"/>
    <w:rsid w:val="003535C1"/>
    <w:rsid w:val="00360260"/>
    <w:rsid w:val="00366498"/>
    <w:rsid w:val="00380211"/>
    <w:rsid w:val="00390D4F"/>
    <w:rsid w:val="00394B6D"/>
    <w:rsid w:val="003A6190"/>
    <w:rsid w:val="003C1550"/>
    <w:rsid w:val="003C5859"/>
    <w:rsid w:val="003D39C0"/>
    <w:rsid w:val="003E3C92"/>
    <w:rsid w:val="003E5EA4"/>
    <w:rsid w:val="003E723D"/>
    <w:rsid w:val="003F5552"/>
    <w:rsid w:val="00403BAD"/>
    <w:rsid w:val="004040E9"/>
    <w:rsid w:val="00410362"/>
    <w:rsid w:val="00415778"/>
    <w:rsid w:val="004360D1"/>
    <w:rsid w:val="00436DB1"/>
    <w:rsid w:val="00442E9C"/>
    <w:rsid w:val="00471D98"/>
    <w:rsid w:val="00472D6F"/>
    <w:rsid w:val="00494ECC"/>
    <w:rsid w:val="00495022"/>
    <w:rsid w:val="004A5237"/>
    <w:rsid w:val="004A6354"/>
    <w:rsid w:val="004B36C9"/>
    <w:rsid w:val="004B7CED"/>
    <w:rsid w:val="004C3058"/>
    <w:rsid w:val="004C5DF1"/>
    <w:rsid w:val="004D2D10"/>
    <w:rsid w:val="004E7120"/>
    <w:rsid w:val="005133CB"/>
    <w:rsid w:val="005171EC"/>
    <w:rsid w:val="00535A5C"/>
    <w:rsid w:val="00540E9E"/>
    <w:rsid w:val="00550052"/>
    <w:rsid w:val="00565A56"/>
    <w:rsid w:val="00570C3C"/>
    <w:rsid w:val="00582D73"/>
    <w:rsid w:val="005842FD"/>
    <w:rsid w:val="0059329B"/>
    <w:rsid w:val="005C0A23"/>
    <w:rsid w:val="005C5297"/>
    <w:rsid w:val="005D081A"/>
    <w:rsid w:val="005D0C27"/>
    <w:rsid w:val="005D6C35"/>
    <w:rsid w:val="005F0CF4"/>
    <w:rsid w:val="006143F7"/>
    <w:rsid w:val="00645940"/>
    <w:rsid w:val="00646CF8"/>
    <w:rsid w:val="00660224"/>
    <w:rsid w:val="0068171C"/>
    <w:rsid w:val="0068708E"/>
    <w:rsid w:val="00691457"/>
    <w:rsid w:val="006A362D"/>
    <w:rsid w:val="006B6C2B"/>
    <w:rsid w:val="006C34D3"/>
    <w:rsid w:val="006C4713"/>
    <w:rsid w:val="006D0F33"/>
    <w:rsid w:val="006E32B9"/>
    <w:rsid w:val="006F279B"/>
    <w:rsid w:val="00715474"/>
    <w:rsid w:val="00735E8C"/>
    <w:rsid w:val="00772AE5"/>
    <w:rsid w:val="0077724E"/>
    <w:rsid w:val="0078215B"/>
    <w:rsid w:val="00787B44"/>
    <w:rsid w:val="0079190C"/>
    <w:rsid w:val="007A0DAD"/>
    <w:rsid w:val="007A1B96"/>
    <w:rsid w:val="007C441E"/>
    <w:rsid w:val="007D317E"/>
    <w:rsid w:val="007E6D31"/>
    <w:rsid w:val="007F2F9E"/>
    <w:rsid w:val="007F55A1"/>
    <w:rsid w:val="00803651"/>
    <w:rsid w:val="00804046"/>
    <w:rsid w:val="00837FE7"/>
    <w:rsid w:val="00844BCF"/>
    <w:rsid w:val="00863BEA"/>
    <w:rsid w:val="008655D8"/>
    <w:rsid w:val="00870026"/>
    <w:rsid w:val="008820E7"/>
    <w:rsid w:val="008A2D41"/>
    <w:rsid w:val="008E22E0"/>
    <w:rsid w:val="008F05E4"/>
    <w:rsid w:val="008F0761"/>
    <w:rsid w:val="009070C1"/>
    <w:rsid w:val="00936FAE"/>
    <w:rsid w:val="00940DA2"/>
    <w:rsid w:val="009559E1"/>
    <w:rsid w:val="0098083C"/>
    <w:rsid w:val="009914AB"/>
    <w:rsid w:val="009A1792"/>
    <w:rsid w:val="009B57B7"/>
    <w:rsid w:val="009B644F"/>
    <w:rsid w:val="009C0929"/>
    <w:rsid w:val="009D38A5"/>
    <w:rsid w:val="009D466E"/>
    <w:rsid w:val="009D6BB1"/>
    <w:rsid w:val="009F5265"/>
    <w:rsid w:val="00A01454"/>
    <w:rsid w:val="00A25CE8"/>
    <w:rsid w:val="00A369B0"/>
    <w:rsid w:val="00A526E3"/>
    <w:rsid w:val="00A54502"/>
    <w:rsid w:val="00A62DFD"/>
    <w:rsid w:val="00A6438A"/>
    <w:rsid w:val="00A75FF7"/>
    <w:rsid w:val="00AA5BD4"/>
    <w:rsid w:val="00AC5C2D"/>
    <w:rsid w:val="00AE0A03"/>
    <w:rsid w:val="00AF3A12"/>
    <w:rsid w:val="00B07152"/>
    <w:rsid w:val="00B0742D"/>
    <w:rsid w:val="00B100A1"/>
    <w:rsid w:val="00B32DA0"/>
    <w:rsid w:val="00B4121A"/>
    <w:rsid w:val="00B46BAA"/>
    <w:rsid w:val="00B50877"/>
    <w:rsid w:val="00B55FFC"/>
    <w:rsid w:val="00B627D5"/>
    <w:rsid w:val="00B660D0"/>
    <w:rsid w:val="00B7623C"/>
    <w:rsid w:val="00B80C51"/>
    <w:rsid w:val="00BA030A"/>
    <w:rsid w:val="00BE31B8"/>
    <w:rsid w:val="00BE607A"/>
    <w:rsid w:val="00BE76FB"/>
    <w:rsid w:val="00BF3269"/>
    <w:rsid w:val="00C00FCA"/>
    <w:rsid w:val="00C017F1"/>
    <w:rsid w:val="00C02EAA"/>
    <w:rsid w:val="00C05D49"/>
    <w:rsid w:val="00C1011C"/>
    <w:rsid w:val="00C14754"/>
    <w:rsid w:val="00C20367"/>
    <w:rsid w:val="00C36C93"/>
    <w:rsid w:val="00C42C27"/>
    <w:rsid w:val="00C462FD"/>
    <w:rsid w:val="00C53495"/>
    <w:rsid w:val="00C57DC4"/>
    <w:rsid w:val="00C6289E"/>
    <w:rsid w:val="00C66B27"/>
    <w:rsid w:val="00C6716B"/>
    <w:rsid w:val="00CC0855"/>
    <w:rsid w:val="00CE0345"/>
    <w:rsid w:val="00CE6E54"/>
    <w:rsid w:val="00CF4D77"/>
    <w:rsid w:val="00D11941"/>
    <w:rsid w:val="00D22100"/>
    <w:rsid w:val="00D22D36"/>
    <w:rsid w:val="00D34425"/>
    <w:rsid w:val="00D3524D"/>
    <w:rsid w:val="00D467C8"/>
    <w:rsid w:val="00D614E4"/>
    <w:rsid w:val="00D620D1"/>
    <w:rsid w:val="00D76521"/>
    <w:rsid w:val="00D83F86"/>
    <w:rsid w:val="00D83F98"/>
    <w:rsid w:val="00D84ECD"/>
    <w:rsid w:val="00D97023"/>
    <w:rsid w:val="00DA432F"/>
    <w:rsid w:val="00DA4E57"/>
    <w:rsid w:val="00DB1656"/>
    <w:rsid w:val="00DB2E00"/>
    <w:rsid w:val="00DB6264"/>
    <w:rsid w:val="00DB7E78"/>
    <w:rsid w:val="00DC535C"/>
    <w:rsid w:val="00DD13F7"/>
    <w:rsid w:val="00DD3123"/>
    <w:rsid w:val="00DD6B51"/>
    <w:rsid w:val="00DE1FA7"/>
    <w:rsid w:val="00E10119"/>
    <w:rsid w:val="00E30705"/>
    <w:rsid w:val="00E30FB2"/>
    <w:rsid w:val="00E4460B"/>
    <w:rsid w:val="00E60068"/>
    <w:rsid w:val="00E64170"/>
    <w:rsid w:val="00E64772"/>
    <w:rsid w:val="00E67574"/>
    <w:rsid w:val="00E8558B"/>
    <w:rsid w:val="00E86A50"/>
    <w:rsid w:val="00E94882"/>
    <w:rsid w:val="00EC685C"/>
    <w:rsid w:val="00ED3A48"/>
    <w:rsid w:val="00ED5182"/>
    <w:rsid w:val="00ED799B"/>
    <w:rsid w:val="00EE5E4D"/>
    <w:rsid w:val="00F0004D"/>
    <w:rsid w:val="00F011B7"/>
    <w:rsid w:val="00F0322C"/>
    <w:rsid w:val="00F06C45"/>
    <w:rsid w:val="00F116EA"/>
    <w:rsid w:val="00F16792"/>
    <w:rsid w:val="00F17011"/>
    <w:rsid w:val="00F24571"/>
    <w:rsid w:val="00F356DE"/>
    <w:rsid w:val="00F36856"/>
    <w:rsid w:val="00F47E29"/>
    <w:rsid w:val="00F7242E"/>
    <w:rsid w:val="00F77582"/>
    <w:rsid w:val="00F800BB"/>
    <w:rsid w:val="00F8101C"/>
    <w:rsid w:val="00F92297"/>
    <w:rsid w:val="00FC2EAC"/>
    <w:rsid w:val="00FC3C73"/>
    <w:rsid w:val="00FD45C4"/>
    <w:rsid w:val="00FD6DD4"/>
    <w:rsid w:val="00FF1DBD"/>
    <w:rsid w:val="00FF2915"/>
    <w:rsid w:val="00FF3196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B5EC17"/>
  <w15:chartTrackingRefBased/>
  <w15:docId w15:val="{3B75C43D-B893-8340-BDDD-76E7F016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0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C27"/>
    <w:pPr>
      <w:keepNext/>
      <w:spacing w:before="240" w:after="60"/>
      <w:outlineLvl w:val="1"/>
    </w:pPr>
    <w:rPr>
      <w:rFonts w:ascii="Cambria" w:eastAsia="Malgun Gothic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pPr>
      <w:tabs>
        <w:tab w:val="left" w:pos="540"/>
        <w:tab w:val="left" w:pos="1080"/>
      </w:tabs>
      <w:jc w:val="both"/>
    </w:pPr>
    <w:rPr>
      <w:bCs/>
      <w:szCs w:val="20"/>
    </w:rPr>
  </w:style>
  <w:style w:type="paragraph" w:styleId="BalloonText">
    <w:name w:val="Balloon Text"/>
    <w:basedOn w:val="Normal"/>
    <w:semiHidden/>
    <w:rsid w:val="005500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50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5D0C27"/>
    <w:rPr>
      <w:rFonts w:ascii="Cambria" w:eastAsia="Malgun Gothic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unhideWhenUsed/>
    <w:rsid w:val="00100660"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rsid w:val="00C017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00A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75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792"/>
    <w:rPr>
      <w:color w:val="605E5C"/>
      <w:shd w:val="clear" w:color="auto" w:fill="E1DFDD"/>
    </w:rPr>
  </w:style>
  <w:style w:type="paragraph" w:customStyle="1" w:styleId="Footer-PU">
    <w:name w:val="Footer - PU"/>
    <w:basedOn w:val="Normal"/>
    <w:qFormat/>
    <w:rsid w:val="004A5237"/>
    <w:pPr>
      <w:pBdr>
        <w:left w:val="single" w:sz="8" w:space="6" w:color="CFB991"/>
      </w:pBdr>
      <w:tabs>
        <w:tab w:val="center" w:pos="4320"/>
        <w:tab w:val="right" w:pos="8640"/>
      </w:tabs>
      <w:ind w:left="187"/>
    </w:pPr>
    <w:rPr>
      <w:rFonts w:ascii="Franklin Gothic Book" w:eastAsia="Times" w:hAnsi="Franklin Gothic Book"/>
      <w:noProof/>
      <w:color w:val="000000" w:themeColor="text1"/>
      <w:sz w:val="15"/>
      <w:szCs w:val="20"/>
      <w:lang w:eastAsia="zh-CN"/>
    </w:rPr>
  </w:style>
  <w:style w:type="character" w:customStyle="1" w:styleId="Footer-CollegeNameorDepartment">
    <w:name w:val="Footer - College Name or Department"/>
    <w:basedOn w:val="DefaultParagraphFont"/>
    <w:uiPriority w:val="1"/>
    <w:qFormat/>
    <w:rsid w:val="004A5237"/>
    <w:rPr>
      <w:rFonts w:ascii="Franklin Gothic Medium" w:hAnsi="Franklin Gothic Medium"/>
      <w:b w:val="0"/>
      <w:i w:val="0"/>
      <w:caps/>
      <w:smallCaps w:val="0"/>
      <w:color w:val="auto"/>
      <w:sz w:val="15"/>
    </w:rPr>
  </w:style>
  <w:style w:type="paragraph" w:styleId="NormalWeb">
    <w:name w:val="Normal (Web)"/>
    <w:basedOn w:val="Normal"/>
    <w:uiPriority w:val="99"/>
    <w:unhideWhenUsed/>
    <w:rsid w:val="00197716"/>
    <w:pPr>
      <w:spacing w:before="100" w:beforeAutospacing="1" w:after="100" w:afterAutospacing="1"/>
    </w:pPr>
    <w:rPr>
      <w:rFonts w:eastAsia="Times New Roman"/>
    </w:rPr>
  </w:style>
  <w:style w:type="paragraph" w:customStyle="1" w:styleId="Default">
    <w:name w:val="Default"/>
    <w:rsid w:val="003535C1"/>
    <w:pPr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CurrentList1">
    <w:name w:val="Current List1"/>
    <w:uiPriority w:val="99"/>
    <w:rsid w:val="00691457"/>
    <w:pPr>
      <w:numPr>
        <w:numId w:val="10"/>
      </w:numPr>
    </w:pPr>
  </w:style>
  <w:style w:type="character" w:customStyle="1" w:styleId="BodyTextChar">
    <w:name w:val="Body Text Char"/>
    <w:basedOn w:val="DefaultParagraphFont"/>
    <w:link w:val="BodyText"/>
    <w:rsid w:val="00E8558B"/>
    <w:rPr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9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8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3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48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5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yjohns/Library/Mobile%20Documents/com~apple~CloudDocs/Teaching/Purdue%20Fort%20Wayne/Professional%20Development/Gamification%20for%20Brightspace/Midterm%20%232%20Reflec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Midterm #2 Reflection.dotx</Template>
  <TotalTime>4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Cs160 – Fall 2001</vt:lpstr>
    </vt:vector>
  </TitlesOfParts>
  <Company>ipfw</Company>
  <LinksUpToDate>false</LinksUpToDate>
  <CharactersWithSpaces>2350</CharactersWithSpaces>
  <SharedDoc>false</SharedDoc>
  <HLinks>
    <vt:vector size="6" baseType="variant">
      <vt:variant>
        <vt:i4>7929937</vt:i4>
      </vt:variant>
      <vt:variant>
        <vt:i4>0</vt:i4>
      </vt:variant>
      <vt:variant>
        <vt:i4>0</vt:i4>
      </vt:variant>
      <vt:variant>
        <vt:i4>5</vt:i4>
      </vt:variant>
      <vt:variant>
        <vt:lpwstr>mailto:fowlml01@ipfw.edu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Cs160 – Fall 2001</dc:title>
  <dc:subject/>
  <dc:creator>Microsoft Office User</dc:creator>
  <cp:keywords/>
  <dc:description/>
  <cp:lastModifiedBy>Jay Johns</cp:lastModifiedBy>
  <cp:revision>3</cp:revision>
  <cp:lastPrinted>2006-08-18T22:13:00Z</cp:lastPrinted>
  <dcterms:created xsi:type="dcterms:W3CDTF">2023-11-29T21:21:00Z</dcterms:created>
  <dcterms:modified xsi:type="dcterms:W3CDTF">2023-11-29T21:26:00Z</dcterms:modified>
</cp:coreProperties>
</file>
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329" w14:textId="77777777" w:rsidR="00CE0345" w:rsidRPr="00F17011" w:rsidRDefault="00CE0345" w:rsidP="004E7120">
      <w:pPr>
        <w:rPr>
          <w:rFonts w:ascii="Book Antiqua" w:hAnsi="Book Antiqua" w:cs="Arial"/>
          <w:sz w:val="32"/>
        </w:rPr>
      </w:pPr>
    </w:p>
    <w:p w14:paraId="6EF213F9" w14:textId="5C67F2BC" w:rsidR="00CE0345" w:rsidRPr="00F17011" w:rsidRDefault="00B50877" w:rsidP="004E7120">
      <w:pPr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noProof/>
          <w:sz w:val="32"/>
        </w:rPr>
        <w:drawing>
          <wp:inline distT="0" distB="0" distL="0" distR="0" wp14:anchorId="2B94D26B" wp14:editId="2A30CD76">
            <wp:extent cx="6061393" cy="75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37" cy="7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178" w14:textId="26E4D84D" w:rsidR="00B50877" w:rsidRDefault="00B50877" w:rsidP="004E7120">
      <w:pPr>
        <w:rPr>
          <w:rFonts w:ascii="Book Antiqua" w:hAnsi="Book Antiqua" w:cs="Arial"/>
          <w:sz w:val="32"/>
        </w:rPr>
      </w:pPr>
    </w:p>
    <w:p w14:paraId="344ABB5E" w14:textId="77777777" w:rsidR="002B2156" w:rsidRDefault="002B2156" w:rsidP="004E7120">
      <w:pPr>
        <w:rPr>
          <w:rFonts w:ascii="Book Antiqua" w:hAnsi="Book Antiqua" w:cs="Arial"/>
          <w:sz w:val="32"/>
        </w:rPr>
      </w:pPr>
    </w:p>
    <w:p w14:paraId="0AB37817" w14:textId="46A875C5" w:rsidR="000A6110" w:rsidRPr="00F17011" w:rsidRDefault="00A54502" w:rsidP="004E7120">
      <w:pPr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 xml:space="preserve">Week </w:t>
      </w:r>
      <w:r w:rsidR="00327870">
        <w:rPr>
          <w:rFonts w:ascii="Book Antiqua" w:hAnsi="Book Antiqua" w:cs="Arial"/>
          <w:sz w:val="32"/>
        </w:rPr>
        <w:t>12</w:t>
      </w:r>
      <w:r>
        <w:rPr>
          <w:rFonts w:ascii="Book Antiqua" w:hAnsi="Book Antiqua" w:cs="Arial"/>
          <w:sz w:val="32"/>
        </w:rPr>
        <w:t xml:space="preserve">: </w:t>
      </w:r>
      <w:r w:rsidR="00056B8B">
        <w:rPr>
          <w:rFonts w:ascii="Book Antiqua" w:hAnsi="Book Antiqua" w:cs="Arial"/>
          <w:sz w:val="32"/>
        </w:rPr>
        <w:t>Ethics Interview</w:t>
      </w:r>
      <w:r w:rsidR="00327870">
        <w:rPr>
          <w:rFonts w:ascii="Book Antiqua" w:hAnsi="Book Antiqua" w:cs="Arial"/>
          <w:sz w:val="32"/>
        </w:rPr>
        <w:t xml:space="preserve"> part 4</w:t>
      </w:r>
    </w:p>
    <w:p w14:paraId="2212C89F" w14:textId="40042E8E" w:rsidR="000F0C22" w:rsidRPr="00F17011" w:rsidRDefault="007E6D31" w:rsidP="000A6110">
      <w:pPr>
        <w:rPr>
          <w:rFonts w:ascii="Book Antiqua" w:hAnsi="Book Antiqua"/>
          <w:b/>
          <w:lang w:eastAsia="ko-KR"/>
        </w:rPr>
      </w:pPr>
      <w:r w:rsidRPr="00F17011">
        <w:rPr>
          <w:rFonts w:ascii="Book Antiqua" w:hAnsi="Book Antiqua"/>
          <w:b/>
          <w:lang w:eastAsia="ko-KR"/>
        </w:rPr>
        <w:t xml:space="preserve">Due: </w:t>
      </w:r>
      <w:r w:rsidR="00327870">
        <w:rPr>
          <w:rFonts w:ascii="Book Antiqua" w:hAnsi="Book Antiqua"/>
          <w:b/>
          <w:lang w:eastAsia="ko-KR"/>
        </w:rPr>
        <w:t>11</w:t>
      </w:r>
      <w:r w:rsidR="00787B44">
        <w:rPr>
          <w:rFonts w:ascii="Book Antiqua" w:hAnsi="Book Antiqua"/>
          <w:b/>
          <w:lang w:eastAsia="ko-KR"/>
        </w:rPr>
        <w:t>.</w:t>
      </w:r>
      <w:r w:rsidR="001C26F7">
        <w:rPr>
          <w:rFonts w:ascii="Book Antiqua" w:hAnsi="Book Antiqua"/>
          <w:b/>
          <w:lang w:eastAsia="ko-KR"/>
        </w:rPr>
        <w:t>2</w:t>
      </w:r>
      <w:r w:rsidR="00327870">
        <w:rPr>
          <w:rFonts w:ascii="Book Antiqua" w:hAnsi="Book Antiqua"/>
          <w:b/>
          <w:lang w:eastAsia="ko-KR"/>
        </w:rPr>
        <w:t>0</w:t>
      </w:r>
      <w:r w:rsidR="00787B44">
        <w:rPr>
          <w:rFonts w:ascii="Book Antiqua" w:hAnsi="Book Antiqua"/>
          <w:b/>
          <w:lang w:eastAsia="ko-KR"/>
        </w:rPr>
        <w:t>.2023</w:t>
      </w:r>
      <w:r w:rsidR="00F8101C" w:rsidRPr="00F17011">
        <w:rPr>
          <w:rFonts w:ascii="Book Antiqua" w:hAnsi="Book Antiqua"/>
          <w:b/>
          <w:lang w:eastAsia="ko-KR"/>
        </w:rPr>
        <w:t xml:space="preserve">                          </w:t>
      </w:r>
      <w:r w:rsidR="00FC2EAC" w:rsidRPr="00F17011">
        <w:rPr>
          <w:rFonts w:ascii="Book Antiqua" w:hAnsi="Book Antiqua"/>
          <w:b/>
          <w:lang w:eastAsia="ko-KR"/>
        </w:rPr>
        <w:tab/>
        <w:t xml:space="preserve"> </w:t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326E66" w:rsidRPr="00F17011">
        <w:rPr>
          <w:rFonts w:ascii="Book Antiqua" w:hAnsi="Book Antiqua"/>
          <w:b/>
          <w:lang w:eastAsia="ko-KR"/>
        </w:rPr>
        <w:tab/>
      </w:r>
      <w:r w:rsidR="000F0C22" w:rsidRPr="00F17011">
        <w:rPr>
          <w:rFonts w:ascii="Book Antiqua" w:hAnsi="Book Antiqua"/>
          <w:b/>
        </w:rPr>
        <w:t xml:space="preserve">Total </w:t>
      </w:r>
      <w:r w:rsidR="0077724E" w:rsidRPr="00F17011">
        <w:rPr>
          <w:rFonts w:ascii="Book Antiqua" w:hAnsi="Book Antiqua"/>
          <w:b/>
        </w:rPr>
        <w:t>P</w:t>
      </w:r>
      <w:r w:rsidR="000F0C22" w:rsidRPr="00F17011">
        <w:rPr>
          <w:rFonts w:ascii="Book Antiqua" w:hAnsi="Book Antiqua"/>
          <w:b/>
        </w:rPr>
        <w:t xml:space="preserve">oint </w:t>
      </w:r>
      <w:r w:rsidR="0077724E" w:rsidRPr="00F17011">
        <w:rPr>
          <w:rFonts w:ascii="Book Antiqua" w:hAnsi="Book Antiqua"/>
          <w:b/>
        </w:rPr>
        <w:t>V</w:t>
      </w:r>
      <w:r w:rsidR="000F0C22" w:rsidRPr="00F17011">
        <w:rPr>
          <w:rFonts w:ascii="Book Antiqua" w:hAnsi="Book Antiqua"/>
          <w:b/>
        </w:rPr>
        <w:t xml:space="preserve">alue: </w:t>
      </w:r>
      <w:r w:rsidR="00AF46FC">
        <w:rPr>
          <w:rFonts w:ascii="Book Antiqua" w:hAnsi="Book Antiqua"/>
          <w:b/>
        </w:rPr>
        <w:t>2</w:t>
      </w:r>
      <w:r w:rsidR="00180F60">
        <w:rPr>
          <w:rFonts w:ascii="Book Antiqua" w:hAnsi="Book Antiqua"/>
          <w:b/>
        </w:rPr>
        <w:t>7</w:t>
      </w:r>
      <w:r w:rsidR="00317629">
        <w:rPr>
          <w:rFonts w:ascii="Book Antiqua" w:hAnsi="Book Antiqua"/>
          <w:b/>
        </w:rPr>
        <w:t>5</w:t>
      </w:r>
    </w:p>
    <w:p w14:paraId="45A7536E" w14:textId="77777777" w:rsidR="00F16792" w:rsidRPr="00F17011" w:rsidRDefault="00F16792" w:rsidP="000A6110">
      <w:pPr>
        <w:rPr>
          <w:rFonts w:ascii="Book Antiqua" w:hAnsi="Book Antiqua"/>
        </w:rPr>
      </w:pPr>
    </w:p>
    <w:p w14:paraId="3F386A5E" w14:textId="77777777" w:rsidR="00197716" w:rsidRPr="00F17011" w:rsidRDefault="00197716" w:rsidP="00197716">
      <w:pPr>
        <w:rPr>
          <w:rFonts w:ascii="Book Antiqua" w:hAnsi="Book Antiqua"/>
        </w:rPr>
      </w:pPr>
      <w:r w:rsidRPr="00F17011">
        <w:rPr>
          <w:rFonts w:ascii="Book Antiqua" w:hAnsi="Book Antiqua"/>
        </w:rPr>
        <w:t>Individual Assignment</w:t>
      </w:r>
    </w:p>
    <w:p w14:paraId="42AF75C4" w14:textId="73D6D394" w:rsidR="00535A5C" w:rsidRDefault="00056B8B" w:rsidP="00197716">
      <w:pPr>
        <w:pStyle w:val="NormalWeb"/>
        <w:rPr>
          <w:rFonts w:ascii="¯µò" w:hAnsi="¯µò" w:cs="¯µò"/>
          <w:sz w:val="28"/>
          <w:szCs w:val="28"/>
        </w:rPr>
      </w:pPr>
      <w:r>
        <w:rPr>
          <w:rFonts w:ascii="Book Antiqua" w:hAnsi="Book Antiqua" w:cs="Arial"/>
          <w:b/>
          <w:bCs/>
          <w:sz w:val="32"/>
        </w:rPr>
        <w:t>Professional Engagement</w:t>
      </w:r>
      <w:r w:rsidR="00A01454">
        <w:rPr>
          <w:rFonts w:ascii="Book Antiqua" w:hAnsi="Book Antiqua" w:cs="Arial"/>
          <w:b/>
          <w:bCs/>
          <w:sz w:val="32"/>
        </w:rPr>
        <w:t xml:space="preserve">: Part </w:t>
      </w:r>
      <w:r w:rsidR="006D3F16">
        <w:rPr>
          <w:rFonts w:ascii="Book Antiqua" w:hAnsi="Book Antiqua" w:cs="Arial"/>
          <w:b/>
          <w:bCs/>
          <w:sz w:val="32"/>
        </w:rPr>
        <w:t>4</w:t>
      </w:r>
    </w:p>
    <w:p w14:paraId="5E99BD42" w14:textId="4014CABD" w:rsidR="005171EC" w:rsidRDefault="003535C1" w:rsidP="0059329B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Learning objectives for </w:t>
      </w:r>
      <w:r w:rsidR="00E30FB2">
        <w:rPr>
          <w:rFonts w:ascii="Book Antiqua" w:hAnsi="Book Antiqua"/>
        </w:rPr>
        <w:t>the entire</w:t>
      </w:r>
      <w:r>
        <w:rPr>
          <w:rFonts w:ascii="Book Antiqua" w:hAnsi="Book Antiqua"/>
        </w:rPr>
        <w:t xml:space="preserve"> assignment</w:t>
      </w:r>
    </w:p>
    <w:p w14:paraId="0AF4D34E" w14:textId="69379F8C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spacing w:before="1"/>
        <w:ind w:right="1166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confronting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</w:t>
      </w:r>
    </w:p>
    <w:p w14:paraId="6D5B06EA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confronting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</w:p>
    <w:p w14:paraId="582525F5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Connect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rPr>
          <w:spacing w:val="-2"/>
        </w:rPr>
        <w:t>material</w:t>
      </w:r>
    </w:p>
    <w:p w14:paraId="242E1806" w14:textId="672145D9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>
        <w:rPr>
          <w:spacing w:val="1"/>
        </w:rPr>
        <w:t xml:space="preserve"> </w:t>
      </w:r>
      <w:r>
        <w:rPr>
          <w:spacing w:val="-2"/>
        </w:rPr>
        <w:t>career</w:t>
      </w:r>
    </w:p>
    <w:p w14:paraId="175C66DD" w14:textId="7036D33F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troubling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 w:rsidR="00C02EAA">
        <w:rPr>
          <w:spacing w:val="1"/>
        </w:rPr>
        <w:t xml:space="preserve"> </w:t>
      </w:r>
      <w:r>
        <w:rPr>
          <w:spacing w:val="-2"/>
        </w:rPr>
        <w:t>careers</w:t>
      </w:r>
    </w:p>
    <w:p w14:paraId="2E311E7C" w14:textId="054BEC31" w:rsidR="00A01454" w:rsidRDefault="00A01454" w:rsidP="00A01454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CEDFAD" wp14:editId="5AB757B8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748738" cy="1364742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38" cy="1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AE350" w14:textId="716DFAE9" w:rsidR="002B2156" w:rsidRDefault="002B2156" w:rsidP="00A01454">
      <w:pPr>
        <w:pStyle w:val="ListParagraph"/>
        <w:autoSpaceDE w:val="0"/>
        <w:autoSpaceDN w:val="0"/>
        <w:adjustRightInd w:val="0"/>
        <w:rPr>
          <w:rFonts w:ascii="Book Antiqua" w:hAnsi="Book Antiqua"/>
        </w:rPr>
      </w:pPr>
    </w:p>
    <w:p w14:paraId="16C0CF9A" w14:textId="373BF6B5" w:rsidR="00A01454" w:rsidRPr="004B4EB7" w:rsidRDefault="003A4EE3" w:rsidP="004B4EB7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="00A01454"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</w:t>
      </w:r>
      <w:r w:rsidR="00A01454" w:rsidRPr="00C02EAA">
        <w:rPr>
          <w:rFonts w:ascii="Book Antiqua" w:hAnsi="Book Antiqua"/>
        </w:rPr>
        <w:t xml:space="preserve">: </w:t>
      </w:r>
      <w:r w:rsidR="006D3F16">
        <w:rPr>
          <w:rFonts w:ascii="Book Antiqua" w:hAnsi="Book Antiqua"/>
        </w:rPr>
        <w:t>Reflect on Interviews</w:t>
      </w:r>
      <w:r>
        <w:rPr>
          <w:rFonts w:ascii="Book Antiqua" w:hAnsi="Book Antiqua"/>
        </w:rPr>
        <w:t xml:space="preserve"> </w:t>
      </w:r>
    </w:p>
    <w:p w14:paraId="6F4BFCBC" w14:textId="6878C553" w:rsidR="006D3F16" w:rsidRDefault="006D3F16" w:rsidP="006D3F16">
      <w:pPr>
        <w:pStyle w:val="NormalWeb"/>
        <w:ind w:left="360"/>
        <w:rPr>
          <w:rFonts w:ascii="Book Antiqua" w:hAnsi="Book Antiqua"/>
          <w:bCs/>
        </w:rPr>
      </w:pPr>
      <w:r w:rsidRPr="006D3F16">
        <w:rPr>
          <w:rFonts w:ascii="Book Antiqua" w:hAnsi="Book Antiqua"/>
          <w:bCs/>
        </w:rPr>
        <w:t xml:space="preserve">Reflect on what you learned from the interview by responding to </w:t>
      </w:r>
      <w:r>
        <w:rPr>
          <w:rFonts w:ascii="Book Antiqua" w:hAnsi="Book Antiqua"/>
          <w:bCs/>
        </w:rPr>
        <w:t>the questions below</w:t>
      </w:r>
      <w:r w:rsidRPr="006D3F16">
        <w:rPr>
          <w:rFonts w:ascii="Book Antiqua" w:hAnsi="Book Antiqua"/>
          <w:bCs/>
        </w:rPr>
        <w:t xml:space="preserve">. </w:t>
      </w:r>
    </w:p>
    <w:p w14:paraId="303239ED" w14:textId="01532F58" w:rsidR="006D3F16" w:rsidRPr="006D3F16" w:rsidRDefault="006D3F16" w:rsidP="006D3F16">
      <w:pPr>
        <w:pStyle w:val="NormalWeb"/>
        <w:ind w:left="360"/>
        <w:rPr>
          <w:rFonts w:ascii="Book Antiqua" w:hAnsi="Book Antiqua"/>
          <w:bCs/>
        </w:rPr>
      </w:pPr>
      <w:r w:rsidRPr="006D3F16">
        <w:rPr>
          <w:rFonts w:ascii="Book Antiqua" w:hAnsi="Book Antiqua"/>
          <w:bCs/>
        </w:rPr>
        <w:t xml:space="preserve">Respond honestly and thoughtfully, using complete sentences and good grammar. Provide well-developed reflections; this requires several sentences for each prompt. </w:t>
      </w:r>
    </w:p>
    <w:p w14:paraId="1C1732BC" w14:textId="53CEA0E9" w:rsidR="006D3F16" w:rsidRPr="006D3F16" w:rsidRDefault="006D3F16" w:rsidP="006D3F16">
      <w:pPr>
        <w:pageBreakBefore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41020534" w14:textId="127B7587" w:rsid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What were your thoughts and feelings as you prepared for the interview? </w:t>
      </w:r>
    </w:p>
    <w:p w14:paraId="4D41BDAD" w14:textId="77777777" w:rsidR="006D3F16" w:rsidRP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058E6A7F" w14:textId="7A58647F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How did you feel while you were conducting the interview? </w:t>
      </w:r>
    </w:p>
    <w:p w14:paraId="6BDBFAB9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43982C01" w14:textId="6E1662DF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How did you feel after the interview? </w:t>
      </w:r>
    </w:p>
    <w:p w14:paraId="1DF83750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3FDD0019" w14:textId="712E72D5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What would it be like to have the interviewee’s job? </w:t>
      </w:r>
    </w:p>
    <w:p w14:paraId="710D83E7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1C59A1D7" w14:textId="566EBB1F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>
        <w:rPr>
          <w:rFonts w:ascii="Book Antiqua" w:eastAsia="Times New Roman" w:hAnsi="Book Antiqua"/>
          <w:bCs/>
        </w:rPr>
        <w:t>W</w:t>
      </w:r>
      <w:r w:rsidRPr="006D3F16">
        <w:rPr>
          <w:rFonts w:ascii="Book Antiqua" w:eastAsia="Times New Roman" w:hAnsi="Book Antiqua"/>
          <w:bCs/>
        </w:rPr>
        <w:t xml:space="preserve">hat are some positive or rewarding aspects of the interviewee’s job? </w:t>
      </w:r>
    </w:p>
    <w:p w14:paraId="05198F8D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35A27804" w14:textId="2E8A277C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What are some challenging or difficult aspects of the interviewee’s job? </w:t>
      </w:r>
    </w:p>
    <w:p w14:paraId="0AF2E232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34E31329" w14:textId="40A4BCFC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What is the most interesting or surprising thing you learned from the interview? </w:t>
      </w:r>
    </w:p>
    <w:p w14:paraId="7A512D19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0662E058" w14:textId="22DC590E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What is the most valuable thing you learned from the interview? </w:t>
      </w:r>
    </w:p>
    <w:p w14:paraId="761AEA18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1A453848" w14:textId="173C0F12" w:rsid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Describe any linkages between concepts, terms, or processes discussed during the interview and what you learned in class. </w:t>
      </w:r>
    </w:p>
    <w:p w14:paraId="17D3343D" w14:textId="77777777" w:rsidR="006D3F16" w:rsidRPr="006D3F16" w:rsidRDefault="006D3F16" w:rsidP="006D3F16">
      <w:p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6C8CF15A" w14:textId="42A282E5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How did the interview affect your own career plans, expectations, or possibilities? </w:t>
      </w:r>
    </w:p>
    <w:p w14:paraId="2C5DDA90" w14:textId="77777777" w:rsidR="006D3F16" w:rsidRDefault="006D3F16" w:rsidP="006D3F16">
      <w:pPr>
        <w:pStyle w:val="ListParagraph"/>
        <w:autoSpaceDE w:val="0"/>
        <w:autoSpaceDN w:val="0"/>
        <w:adjustRightInd w:val="0"/>
        <w:rPr>
          <w:rFonts w:ascii="Book Antiqua" w:eastAsia="Times New Roman" w:hAnsi="Book Antiqua"/>
          <w:bCs/>
        </w:rPr>
      </w:pPr>
    </w:p>
    <w:p w14:paraId="761409AB" w14:textId="58DCDED8" w:rsidR="006D3F16" w:rsidRPr="006D3F16" w:rsidRDefault="006D3F16" w:rsidP="006D3F1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eastAsia="Times New Roman" w:hAnsi="Book Antiqua"/>
          <w:bCs/>
        </w:rPr>
      </w:pPr>
      <w:r w:rsidRPr="006D3F16">
        <w:rPr>
          <w:rFonts w:ascii="Book Antiqua" w:eastAsia="Times New Roman" w:hAnsi="Book Antiqua"/>
          <w:bCs/>
        </w:rPr>
        <w:t xml:space="preserve">How will the interview affect your future learning, priorities, or behavior? </w:t>
      </w:r>
    </w:p>
    <w:p w14:paraId="59FF0B84" w14:textId="77777777" w:rsidR="00FA7151" w:rsidRPr="006D3F16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  <w:bCs/>
        </w:rPr>
      </w:pPr>
    </w:p>
    <w:p w14:paraId="79B4619C" w14:textId="77777777" w:rsidR="00FA7151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</w:rPr>
      </w:pPr>
    </w:p>
    <w:p w14:paraId="76445328" w14:textId="77777777" w:rsidR="00FA7151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</w:rPr>
      </w:pPr>
    </w:p>
    <w:p w14:paraId="363721C3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  <w:r w:rsidRPr="00F17011">
        <w:rPr>
          <w:rFonts w:ascii="Book Antiqua" w:hAnsi="Book Antiqua"/>
          <w:b/>
          <w:u w:val="single"/>
        </w:rPr>
        <w:t>Submit</w:t>
      </w:r>
      <w:r w:rsidRPr="00F17011">
        <w:rPr>
          <w:rFonts w:ascii="Book Antiqua" w:hAnsi="Book Antiqua"/>
          <w:b/>
        </w:rPr>
        <w:t xml:space="preserve">: </w:t>
      </w:r>
      <w:r w:rsidRPr="00F17011">
        <w:rPr>
          <w:rFonts w:ascii="Book Antiqua" w:hAnsi="Book Antiqua"/>
        </w:rPr>
        <w:t>Submit on Brightspace by the due date.</w:t>
      </w:r>
    </w:p>
    <w:p w14:paraId="7C1715F8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</w:p>
    <w:p w14:paraId="1CB2CD06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</w:p>
    <w:p w14:paraId="12701176" w14:textId="77777777" w:rsidR="00FA7151" w:rsidRPr="00174577" w:rsidRDefault="00FA7151" w:rsidP="00FA7151">
      <w:pPr>
        <w:tabs>
          <w:tab w:val="left" w:pos="7050"/>
        </w:tabs>
        <w:rPr>
          <w:rFonts w:ascii="Book Antiqua" w:hAnsi="Book Antiqua"/>
          <w:b/>
        </w:rPr>
      </w:pPr>
      <w:r w:rsidRPr="00F17011">
        <w:rPr>
          <w:rFonts w:ascii="Book Antiqua" w:hAnsi="Book Antiqua"/>
          <w:b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A7151" w:rsidRPr="00F17011" w14:paraId="444A8BD2" w14:textId="77777777" w:rsidTr="001D1012">
        <w:tc>
          <w:tcPr>
            <w:tcW w:w="3018" w:type="dxa"/>
            <w:shd w:val="clear" w:color="auto" w:fill="auto"/>
          </w:tcPr>
          <w:p w14:paraId="705A8AC5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5C8A9C87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4CA3D5B6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Comment</w:t>
            </w:r>
          </w:p>
        </w:tc>
      </w:tr>
      <w:tr w:rsidR="00FA7151" w:rsidRPr="00F17011" w14:paraId="54158C0B" w14:textId="77777777" w:rsidTr="001D1012">
        <w:tc>
          <w:tcPr>
            <w:tcW w:w="3018" w:type="dxa"/>
            <w:shd w:val="clear" w:color="auto" w:fill="auto"/>
          </w:tcPr>
          <w:p w14:paraId="349DC606" w14:textId="2E3A870E" w:rsidR="00FA7151" w:rsidRDefault="00AF46FC" w:rsidP="00FA7151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</w:t>
            </w:r>
            <w:r w:rsidR="00FA7151">
              <w:rPr>
                <w:rFonts w:ascii="Book Antiqua" w:hAnsi="Book Antiqua"/>
                <w:sz w:val="20"/>
                <w:szCs w:val="20"/>
              </w:rPr>
              <w:t xml:space="preserve"> #1</w:t>
            </w:r>
          </w:p>
        </w:tc>
        <w:tc>
          <w:tcPr>
            <w:tcW w:w="3018" w:type="dxa"/>
            <w:shd w:val="clear" w:color="auto" w:fill="auto"/>
          </w:tcPr>
          <w:p w14:paraId="23C2A5A1" w14:textId="57139102" w:rsidR="00FA7151" w:rsidRDefault="00FA7151" w:rsidP="00FA7151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7D58D5F8" w14:textId="77777777" w:rsidR="00FA7151" w:rsidRPr="00F17011" w:rsidRDefault="00FA7151" w:rsidP="00FA7151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FA7151" w:rsidRPr="00F17011" w14:paraId="2D49E60A" w14:textId="77777777" w:rsidTr="001D1012">
        <w:tc>
          <w:tcPr>
            <w:tcW w:w="3018" w:type="dxa"/>
            <w:shd w:val="clear" w:color="auto" w:fill="auto"/>
          </w:tcPr>
          <w:p w14:paraId="7AE2D5EC" w14:textId="7551B547" w:rsidR="00FA7151" w:rsidRPr="00F17011" w:rsidRDefault="00AF46FC" w:rsidP="00FA7151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</w:t>
            </w:r>
            <w:r w:rsidR="00FA7151">
              <w:rPr>
                <w:rFonts w:ascii="Book Antiqua" w:hAnsi="Book Antiqua"/>
                <w:sz w:val="20"/>
                <w:szCs w:val="20"/>
              </w:rPr>
              <w:t xml:space="preserve"> #2</w:t>
            </w:r>
          </w:p>
        </w:tc>
        <w:tc>
          <w:tcPr>
            <w:tcW w:w="3018" w:type="dxa"/>
            <w:shd w:val="clear" w:color="auto" w:fill="auto"/>
          </w:tcPr>
          <w:p w14:paraId="6B35A862" w14:textId="77777777" w:rsidR="00FA7151" w:rsidRPr="00F17011" w:rsidRDefault="00FA7151" w:rsidP="00FA7151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048995F1" w14:textId="77777777" w:rsidR="00FA7151" w:rsidRPr="00F17011" w:rsidRDefault="00FA7151" w:rsidP="00FA7151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FA7151" w:rsidRPr="00F17011" w14:paraId="21ED1C60" w14:textId="77777777" w:rsidTr="001D1012">
        <w:tc>
          <w:tcPr>
            <w:tcW w:w="3018" w:type="dxa"/>
            <w:shd w:val="clear" w:color="auto" w:fill="auto"/>
          </w:tcPr>
          <w:p w14:paraId="070ADCE9" w14:textId="6C6AC2EC" w:rsidR="00FA7151" w:rsidRDefault="00AF46FC" w:rsidP="00FA7151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</w:t>
            </w:r>
            <w:r w:rsidR="00FA7151">
              <w:rPr>
                <w:rFonts w:ascii="Book Antiqua" w:hAnsi="Book Antiqua"/>
                <w:sz w:val="20"/>
                <w:szCs w:val="20"/>
              </w:rPr>
              <w:t xml:space="preserve"> #3</w:t>
            </w:r>
          </w:p>
        </w:tc>
        <w:tc>
          <w:tcPr>
            <w:tcW w:w="3018" w:type="dxa"/>
            <w:shd w:val="clear" w:color="auto" w:fill="auto"/>
          </w:tcPr>
          <w:p w14:paraId="46C990DD" w14:textId="77777777" w:rsidR="00FA7151" w:rsidRDefault="00FA7151" w:rsidP="00FA7151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3DC74D4B" w14:textId="77777777" w:rsidR="00FA7151" w:rsidRPr="00F17011" w:rsidRDefault="00FA7151" w:rsidP="00FA7151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11389DF8" w14:textId="77777777" w:rsidTr="001D1012">
        <w:tc>
          <w:tcPr>
            <w:tcW w:w="3018" w:type="dxa"/>
            <w:shd w:val="clear" w:color="auto" w:fill="auto"/>
          </w:tcPr>
          <w:p w14:paraId="25A1AE55" w14:textId="5510221F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#4</w:t>
            </w:r>
          </w:p>
        </w:tc>
        <w:tc>
          <w:tcPr>
            <w:tcW w:w="3018" w:type="dxa"/>
            <w:shd w:val="clear" w:color="auto" w:fill="auto"/>
          </w:tcPr>
          <w:p w14:paraId="46A9AA07" w14:textId="7E54B129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75EC9C64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70669F1B" w14:textId="77777777" w:rsidTr="001D1012">
        <w:tc>
          <w:tcPr>
            <w:tcW w:w="3018" w:type="dxa"/>
            <w:shd w:val="clear" w:color="auto" w:fill="auto"/>
          </w:tcPr>
          <w:p w14:paraId="4410ED77" w14:textId="1CC7EC90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#5</w:t>
            </w:r>
          </w:p>
        </w:tc>
        <w:tc>
          <w:tcPr>
            <w:tcW w:w="3018" w:type="dxa"/>
            <w:shd w:val="clear" w:color="auto" w:fill="auto"/>
          </w:tcPr>
          <w:p w14:paraId="5872B4D0" w14:textId="0B6A8064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438F6D73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3962B433" w14:textId="77777777" w:rsidTr="001D1012">
        <w:tc>
          <w:tcPr>
            <w:tcW w:w="3018" w:type="dxa"/>
            <w:shd w:val="clear" w:color="auto" w:fill="auto"/>
          </w:tcPr>
          <w:p w14:paraId="2BF2AFD8" w14:textId="57D53A95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#6</w:t>
            </w:r>
          </w:p>
        </w:tc>
        <w:tc>
          <w:tcPr>
            <w:tcW w:w="3018" w:type="dxa"/>
            <w:shd w:val="clear" w:color="auto" w:fill="auto"/>
          </w:tcPr>
          <w:p w14:paraId="1850ADA4" w14:textId="28BFD316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6A221A95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4B339FE1" w14:textId="77777777" w:rsidTr="001D1012">
        <w:tc>
          <w:tcPr>
            <w:tcW w:w="3018" w:type="dxa"/>
            <w:shd w:val="clear" w:color="auto" w:fill="auto"/>
          </w:tcPr>
          <w:p w14:paraId="60D8D5CB" w14:textId="593CCF3F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#7</w:t>
            </w:r>
          </w:p>
        </w:tc>
        <w:tc>
          <w:tcPr>
            <w:tcW w:w="3018" w:type="dxa"/>
            <w:shd w:val="clear" w:color="auto" w:fill="auto"/>
          </w:tcPr>
          <w:p w14:paraId="798EBE69" w14:textId="4A37748A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742BB109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6D1C2E36" w14:textId="77777777" w:rsidTr="001D1012">
        <w:tc>
          <w:tcPr>
            <w:tcW w:w="3018" w:type="dxa"/>
            <w:shd w:val="clear" w:color="auto" w:fill="auto"/>
          </w:tcPr>
          <w:p w14:paraId="16894D16" w14:textId="285ED3C7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#8</w:t>
            </w:r>
          </w:p>
        </w:tc>
        <w:tc>
          <w:tcPr>
            <w:tcW w:w="3018" w:type="dxa"/>
            <w:shd w:val="clear" w:color="auto" w:fill="auto"/>
          </w:tcPr>
          <w:p w14:paraId="2C5F105F" w14:textId="31986CA4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5603DC02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2E778700" w14:textId="77777777" w:rsidTr="001D1012">
        <w:tc>
          <w:tcPr>
            <w:tcW w:w="3018" w:type="dxa"/>
            <w:shd w:val="clear" w:color="auto" w:fill="auto"/>
          </w:tcPr>
          <w:p w14:paraId="6D25C6A0" w14:textId="6E21AA5E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#9</w:t>
            </w:r>
          </w:p>
        </w:tc>
        <w:tc>
          <w:tcPr>
            <w:tcW w:w="3018" w:type="dxa"/>
            <w:shd w:val="clear" w:color="auto" w:fill="auto"/>
          </w:tcPr>
          <w:p w14:paraId="5D41CF73" w14:textId="0FB43D6C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40C05B33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21280814" w14:textId="77777777" w:rsidTr="001D1012">
        <w:tc>
          <w:tcPr>
            <w:tcW w:w="3018" w:type="dxa"/>
            <w:shd w:val="clear" w:color="auto" w:fill="auto"/>
          </w:tcPr>
          <w:p w14:paraId="3A82CBD0" w14:textId="1C91DA00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#10</w:t>
            </w:r>
          </w:p>
        </w:tc>
        <w:tc>
          <w:tcPr>
            <w:tcW w:w="3018" w:type="dxa"/>
            <w:shd w:val="clear" w:color="auto" w:fill="auto"/>
          </w:tcPr>
          <w:p w14:paraId="46D1C8F9" w14:textId="161D0F19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7917CD33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AF46FC" w:rsidRPr="00F17011" w14:paraId="7DF05021" w14:textId="77777777" w:rsidTr="001D1012">
        <w:tc>
          <w:tcPr>
            <w:tcW w:w="3018" w:type="dxa"/>
            <w:shd w:val="clear" w:color="auto" w:fill="auto"/>
          </w:tcPr>
          <w:p w14:paraId="17CAA622" w14:textId="171013B6" w:rsidR="00AF46FC" w:rsidRDefault="00AF46FC" w:rsidP="00AF46F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#11</w:t>
            </w:r>
          </w:p>
        </w:tc>
        <w:tc>
          <w:tcPr>
            <w:tcW w:w="3018" w:type="dxa"/>
            <w:shd w:val="clear" w:color="auto" w:fill="auto"/>
          </w:tcPr>
          <w:p w14:paraId="54542909" w14:textId="6674E7E2" w:rsidR="00AF46FC" w:rsidRDefault="00AF46FC" w:rsidP="00AF46F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3BB7316F" w14:textId="77777777" w:rsidR="00AF46FC" w:rsidRPr="00F17011" w:rsidRDefault="00AF46FC" w:rsidP="00AF46FC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4038F683" w14:textId="181199C2" w:rsidR="00FA7151" w:rsidRPr="00FA7151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</w:rPr>
        <w:sectPr w:rsidR="00FA7151" w:rsidRPr="00FA7151">
          <w:pgSz w:w="12240" w:h="15840"/>
          <w:pgMar w:top="1360" w:right="780" w:bottom="1200" w:left="540" w:header="0" w:footer="1014" w:gutter="0"/>
          <w:cols w:space="720"/>
        </w:sectPr>
      </w:pPr>
    </w:p>
    <w:p w14:paraId="4FDB4FE5" w14:textId="77777777" w:rsidR="004A5237" w:rsidRDefault="004A5237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sectPr w:rsidR="004A5237" w:rsidSect="00EC685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03DC" w14:textId="77777777" w:rsidR="0079537F" w:rsidRDefault="0079537F">
      <w:r>
        <w:separator/>
      </w:r>
    </w:p>
  </w:endnote>
  <w:endnote w:type="continuationSeparator" w:id="0">
    <w:p w14:paraId="49DAB1CF" w14:textId="77777777" w:rsidR="0079537F" w:rsidRDefault="0079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¯µ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FAAF" w14:textId="77777777" w:rsidR="004A5237" w:rsidRDefault="004A5237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4099"/>
    </w:tblGrid>
    <w:tr w:rsidR="003E3C92" w14:paraId="71A158E9" w14:textId="77777777" w:rsidTr="003E3C92">
      <w:tc>
        <w:tcPr>
          <w:tcW w:w="1162" w:type="dxa"/>
          <w:vAlign w:val="center"/>
        </w:tcPr>
        <w:p w14:paraId="50D5EB08" w14:textId="77777777" w:rsidR="003E3C92" w:rsidRDefault="003E3C92" w:rsidP="004A5237">
          <w:pPr>
            <w:pStyle w:val="Footer"/>
            <w:ind w:left="-10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56F97BC" wp14:editId="551CFA9C">
                    <wp:simplePos x="0" y="0"/>
                    <wp:positionH relativeFrom="column">
                      <wp:posOffset>595630</wp:posOffset>
                    </wp:positionH>
                    <wp:positionV relativeFrom="paragraph">
                      <wp:posOffset>-3175</wp:posOffset>
                    </wp:positionV>
                    <wp:extent cx="0" cy="646430"/>
                    <wp:effectExtent l="12700" t="0" r="12700" b="1397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646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54B733E9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.25pt" to="46.9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" strokecolor="#ffc000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C7217D" wp14:editId="195CAB0E">
                <wp:extent cx="658023" cy="656712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47" cy="68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Align w:val="center"/>
        </w:tcPr>
        <w:p w14:paraId="39A67B7B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</w:pPr>
          <w:r w:rsidRPr="003E3C92"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  <w:t>DEPARTMENT OF Computer Science</w:t>
          </w:r>
        </w:p>
        <w:p w14:paraId="42DBF4E6" w14:textId="77777777" w:rsidR="003E3C92" w:rsidRDefault="003E3C92" w:rsidP="003E3C92">
          <w:pPr>
            <w:tabs>
              <w:tab w:val="left" w:pos="7050"/>
            </w:tabs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>Engineering, Technology, and Computer Science Building</w:t>
          </w:r>
        </w:p>
        <w:p w14:paraId="0B4F05E2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ascii="Book Antiqua" w:hAnsi="Book Antiqua"/>
              <w:b/>
              <w:caps w:val="0"/>
              <w:sz w:val="24"/>
              <w:lang w:eastAsia="ko-KR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 xml:space="preserve">2101 Coliseum Blvd E. Fort Wayne, IN 46805-1499 </w:t>
          </w:r>
        </w:p>
      </w:tc>
    </w:tr>
  </w:tbl>
  <w:p w14:paraId="55DCCA1F" w14:textId="77777777" w:rsidR="004A5237" w:rsidRDefault="004A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4AFE" w14:textId="77777777" w:rsidR="0079537F" w:rsidRDefault="0079537F">
      <w:r>
        <w:separator/>
      </w:r>
    </w:p>
  </w:footnote>
  <w:footnote w:type="continuationSeparator" w:id="0">
    <w:p w14:paraId="02DFD524" w14:textId="77777777" w:rsidR="0079537F" w:rsidRDefault="0079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CDA" w14:textId="77777777" w:rsidR="00AE0A03" w:rsidRDefault="0079537F">
    <w:pPr>
      <w:pStyle w:val="Header"/>
    </w:pPr>
    <w:r>
      <w:rPr>
        <w:noProof/>
      </w:rPr>
      <w:pict w14:anchorId="0CBDE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1" o:spid="_x0000_s1026" type="#_x0000_t75" alt="" style="position:absolute;margin-left:0;margin-top:0;width:477pt;height:7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4765"/>
    </w:tblGrid>
    <w:tr w:rsidR="00ED3A48" w14:paraId="5F8CE068" w14:textId="77777777" w:rsidTr="00ED3A48">
      <w:tc>
        <w:tcPr>
          <w:tcW w:w="4765" w:type="dxa"/>
        </w:tcPr>
        <w:p w14:paraId="5F1AED1D" w14:textId="51DE79EA" w:rsidR="00ED3A48" w:rsidRPr="006A362D" w:rsidRDefault="005171EC">
          <w:pPr>
            <w:pStyle w:val="Head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UX and Design</w:t>
          </w:r>
        </w:p>
      </w:tc>
      <w:tc>
        <w:tcPr>
          <w:tcW w:w="4765" w:type="dxa"/>
        </w:tcPr>
        <w:p w14:paraId="27075677" w14:textId="1B3465BE" w:rsidR="00ED3A48" w:rsidRPr="006A362D" w:rsidRDefault="00327870" w:rsidP="00ED3A48">
          <w:pPr>
            <w:pStyle w:val="Header"/>
            <w:jc w:val="right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Fall</w:t>
          </w:r>
          <w:r w:rsidR="00151584">
            <w:rPr>
              <w:rFonts w:ascii="Book Antiqua" w:hAnsi="Book Antiqua"/>
              <w:sz w:val="20"/>
            </w:rPr>
            <w:t xml:space="preserve"> 2023</w:t>
          </w:r>
        </w:p>
      </w:tc>
    </w:tr>
  </w:tbl>
  <w:p w14:paraId="3A89D311" w14:textId="77777777" w:rsidR="00495022" w:rsidRPr="00495022" w:rsidRDefault="00495022">
    <w:pPr>
      <w:pStyle w:val="Header"/>
      <w:rPr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3E35" w14:textId="77777777" w:rsidR="00AE0A03" w:rsidRDefault="0079537F">
    <w:pPr>
      <w:pStyle w:val="Header"/>
    </w:pPr>
    <w:r>
      <w:rPr>
        <w:noProof/>
      </w:rPr>
      <w:pict w14:anchorId="131AE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0" o:spid="_x0000_s1025" type="#_x0000_t75" alt="" style="position:absolute;margin-left:0;margin-top:0;width:477pt;height:7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16"/>
    <w:multiLevelType w:val="hybridMultilevel"/>
    <w:tmpl w:val="0B8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C0D"/>
    <w:multiLevelType w:val="multilevel"/>
    <w:tmpl w:val="6F5A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31405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CF685A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F47FD"/>
    <w:multiLevelType w:val="hybridMultilevel"/>
    <w:tmpl w:val="CD9A0DA2"/>
    <w:lvl w:ilvl="0" w:tplc="55D0A7D6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481DE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96E2E31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45925A5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65C6D65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4E62869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AFFCF4D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3C2D4CA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0BDA0884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771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C02F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0F07A1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144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EF0053"/>
    <w:multiLevelType w:val="hybridMultilevel"/>
    <w:tmpl w:val="18B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2494"/>
    <w:multiLevelType w:val="hybridMultilevel"/>
    <w:tmpl w:val="D83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103E4"/>
    <w:multiLevelType w:val="multilevel"/>
    <w:tmpl w:val="07B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119E8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351787"/>
    <w:multiLevelType w:val="hybridMultilevel"/>
    <w:tmpl w:val="96D8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D4E3B"/>
    <w:multiLevelType w:val="hybridMultilevel"/>
    <w:tmpl w:val="7A3E0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B7AE1"/>
    <w:multiLevelType w:val="hybridMultilevel"/>
    <w:tmpl w:val="2EA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15B95"/>
    <w:multiLevelType w:val="hybridMultilevel"/>
    <w:tmpl w:val="36083036"/>
    <w:lvl w:ilvl="0" w:tplc="DB840D08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B44CE7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4B2E8C1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6B1E008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78D4C4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8E47EF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B8E68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3F2945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18B67AB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523931839">
    <w:abstractNumId w:val="7"/>
  </w:num>
  <w:num w:numId="2" w16cid:durableId="2100566462">
    <w:abstractNumId w:val="14"/>
  </w:num>
  <w:num w:numId="3" w16cid:durableId="445318109">
    <w:abstractNumId w:val="3"/>
  </w:num>
  <w:num w:numId="4" w16cid:durableId="2020428130">
    <w:abstractNumId w:val="0"/>
  </w:num>
  <w:num w:numId="5" w16cid:durableId="288626987">
    <w:abstractNumId w:val="10"/>
  </w:num>
  <w:num w:numId="6" w16cid:durableId="1363625712">
    <w:abstractNumId w:val="15"/>
  </w:num>
  <w:num w:numId="7" w16cid:durableId="1225143019">
    <w:abstractNumId w:val="16"/>
  </w:num>
  <w:num w:numId="8" w16cid:durableId="956645765">
    <w:abstractNumId w:val="4"/>
  </w:num>
  <w:num w:numId="9" w16cid:durableId="1468163993">
    <w:abstractNumId w:val="5"/>
  </w:num>
  <w:num w:numId="10" w16cid:durableId="303976084">
    <w:abstractNumId w:val="12"/>
  </w:num>
  <w:num w:numId="11" w16cid:durableId="1202590751">
    <w:abstractNumId w:val="6"/>
  </w:num>
  <w:num w:numId="12" w16cid:durableId="752706518">
    <w:abstractNumId w:val="2"/>
  </w:num>
  <w:num w:numId="13" w16cid:durableId="336881324">
    <w:abstractNumId w:val="8"/>
  </w:num>
  <w:num w:numId="14" w16cid:durableId="486211807">
    <w:abstractNumId w:val="11"/>
  </w:num>
  <w:num w:numId="15" w16cid:durableId="1556697572">
    <w:abstractNumId w:val="1"/>
  </w:num>
  <w:num w:numId="16" w16cid:durableId="1444183884">
    <w:abstractNumId w:val="13"/>
  </w:num>
  <w:num w:numId="17" w16cid:durableId="190120855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54"/>
    <w:rsid w:val="00000C82"/>
    <w:rsid w:val="00007F99"/>
    <w:rsid w:val="000112E9"/>
    <w:rsid w:val="0002082C"/>
    <w:rsid w:val="00033E4D"/>
    <w:rsid w:val="000402E4"/>
    <w:rsid w:val="00044A46"/>
    <w:rsid w:val="0005411A"/>
    <w:rsid w:val="00056B8B"/>
    <w:rsid w:val="00065694"/>
    <w:rsid w:val="00074376"/>
    <w:rsid w:val="00084B00"/>
    <w:rsid w:val="00092126"/>
    <w:rsid w:val="0009501D"/>
    <w:rsid w:val="000A6110"/>
    <w:rsid w:val="000C3C46"/>
    <w:rsid w:val="000C3EBA"/>
    <w:rsid w:val="000C5C9B"/>
    <w:rsid w:val="000D0DD9"/>
    <w:rsid w:val="000E1D2C"/>
    <w:rsid w:val="000E2787"/>
    <w:rsid w:val="000E340F"/>
    <w:rsid w:val="000F019A"/>
    <w:rsid w:val="000F0C22"/>
    <w:rsid w:val="000F0EBE"/>
    <w:rsid w:val="00100660"/>
    <w:rsid w:val="001110AD"/>
    <w:rsid w:val="001262FA"/>
    <w:rsid w:val="00126C5D"/>
    <w:rsid w:val="00144079"/>
    <w:rsid w:val="00151584"/>
    <w:rsid w:val="00174577"/>
    <w:rsid w:val="00176FA9"/>
    <w:rsid w:val="00180F60"/>
    <w:rsid w:val="00192303"/>
    <w:rsid w:val="00197716"/>
    <w:rsid w:val="001C26F7"/>
    <w:rsid w:val="001D4DC6"/>
    <w:rsid w:val="001F3C9F"/>
    <w:rsid w:val="00210E73"/>
    <w:rsid w:val="00213B67"/>
    <w:rsid w:val="002155A9"/>
    <w:rsid w:val="0021664A"/>
    <w:rsid w:val="0022585E"/>
    <w:rsid w:val="00226816"/>
    <w:rsid w:val="00227531"/>
    <w:rsid w:val="002423E6"/>
    <w:rsid w:val="00264AF8"/>
    <w:rsid w:val="00271634"/>
    <w:rsid w:val="002767F5"/>
    <w:rsid w:val="002854FB"/>
    <w:rsid w:val="002B2156"/>
    <w:rsid w:val="002B6F66"/>
    <w:rsid w:val="002C52D8"/>
    <w:rsid w:val="002E1D31"/>
    <w:rsid w:val="002E5579"/>
    <w:rsid w:val="002F38BB"/>
    <w:rsid w:val="00314070"/>
    <w:rsid w:val="00317492"/>
    <w:rsid w:val="00317629"/>
    <w:rsid w:val="003208AC"/>
    <w:rsid w:val="00323B67"/>
    <w:rsid w:val="00326E66"/>
    <w:rsid w:val="00327870"/>
    <w:rsid w:val="00330798"/>
    <w:rsid w:val="00336901"/>
    <w:rsid w:val="00337F3E"/>
    <w:rsid w:val="003535C1"/>
    <w:rsid w:val="00360260"/>
    <w:rsid w:val="00366498"/>
    <w:rsid w:val="00380211"/>
    <w:rsid w:val="00390D4F"/>
    <w:rsid w:val="00394B6D"/>
    <w:rsid w:val="003A4EE3"/>
    <w:rsid w:val="003A6190"/>
    <w:rsid w:val="003C1550"/>
    <w:rsid w:val="003C5859"/>
    <w:rsid w:val="003D39C0"/>
    <w:rsid w:val="003E3C92"/>
    <w:rsid w:val="003E5EA4"/>
    <w:rsid w:val="003E723D"/>
    <w:rsid w:val="003F5552"/>
    <w:rsid w:val="00403BAD"/>
    <w:rsid w:val="00410362"/>
    <w:rsid w:val="00415778"/>
    <w:rsid w:val="00420913"/>
    <w:rsid w:val="004360D1"/>
    <w:rsid w:val="00436DB1"/>
    <w:rsid w:val="00442E9C"/>
    <w:rsid w:val="00471D98"/>
    <w:rsid w:val="00472D6F"/>
    <w:rsid w:val="00494ECC"/>
    <w:rsid w:val="00495022"/>
    <w:rsid w:val="004A5237"/>
    <w:rsid w:val="004A6354"/>
    <w:rsid w:val="004B36C9"/>
    <w:rsid w:val="004B4EB7"/>
    <w:rsid w:val="004B7CED"/>
    <w:rsid w:val="004C3058"/>
    <w:rsid w:val="004C5DF1"/>
    <w:rsid w:val="004D2D10"/>
    <w:rsid w:val="004E7120"/>
    <w:rsid w:val="005133CB"/>
    <w:rsid w:val="005171EC"/>
    <w:rsid w:val="00535A5C"/>
    <w:rsid w:val="00540E9E"/>
    <w:rsid w:val="00550052"/>
    <w:rsid w:val="00565A56"/>
    <w:rsid w:val="00570C3C"/>
    <w:rsid w:val="00582D73"/>
    <w:rsid w:val="005842FD"/>
    <w:rsid w:val="0059329B"/>
    <w:rsid w:val="005C0A23"/>
    <w:rsid w:val="005C5297"/>
    <w:rsid w:val="005D081A"/>
    <w:rsid w:val="005D0C27"/>
    <w:rsid w:val="005D6C35"/>
    <w:rsid w:val="005F0CF4"/>
    <w:rsid w:val="006143F7"/>
    <w:rsid w:val="00645940"/>
    <w:rsid w:val="00646CF8"/>
    <w:rsid w:val="00660224"/>
    <w:rsid w:val="0068171C"/>
    <w:rsid w:val="0068708E"/>
    <w:rsid w:val="00691457"/>
    <w:rsid w:val="00693853"/>
    <w:rsid w:val="006A362D"/>
    <w:rsid w:val="006B6C2B"/>
    <w:rsid w:val="006C34D3"/>
    <w:rsid w:val="006C4713"/>
    <w:rsid w:val="006D0F33"/>
    <w:rsid w:val="006D3F16"/>
    <w:rsid w:val="006E32B9"/>
    <w:rsid w:val="006F279B"/>
    <w:rsid w:val="00715474"/>
    <w:rsid w:val="00735E8C"/>
    <w:rsid w:val="00772AE5"/>
    <w:rsid w:val="0077724E"/>
    <w:rsid w:val="0078215B"/>
    <w:rsid w:val="00787B44"/>
    <w:rsid w:val="0079537F"/>
    <w:rsid w:val="007A0DAD"/>
    <w:rsid w:val="007A1B96"/>
    <w:rsid w:val="007C441E"/>
    <w:rsid w:val="007D317E"/>
    <w:rsid w:val="007E6D31"/>
    <w:rsid w:val="007F2F9E"/>
    <w:rsid w:val="007F55A1"/>
    <w:rsid w:val="00803651"/>
    <w:rsid w:val="00804046"/>
    <w:rsid w:val="00837FE7"/>
    <w:rsid w:val="00844BCF"/>
    <w:rsid w:val="008655D8"/>
    <w:rsid w:val="00870026"/>
    <w:rsid w:val="008820E7"/>
    <w:rsid w:val="008A2D41"/>
    <w:rsid w:val="008E22E0"/>
    <w:rsid w:val="008F0761"/>
    <w:rsid w:val="009070C1"/>
    <w:rsid w:val="009145AB"/>
    <w:rsid w:val="00936FAE"/>
    <w:rsid w:val="00940DA2"/>
    <w:rsid w:val="009559E1"/>
    <w:rsid w:val="0098083C"/>
    <w:rsid w:val="009914AB"/>
    <w:rsid w:val="009A1792"/>
    <w:rsid w:val="009B57B7"/>
    <w:rsid w:val="009B644F"/>
    <w:rsid w:val="009C0929"/>
    <w:rsid w:val="009D38A5"/>
    <w:rsid w:val="009D466E"/>
    <w:rsid w:val="009D6BB1"/>
    <w:rsid w:val="009F5265"/>
    <w:rsid w:val="00A01454"/>
    <w:rsid w:val="00A25CE8"/>
    <w:rsid w:val="00A369B0"/>
    <w:rsid w:val="00A526E3"/>
    <w:rsid w:val="00A54502"/>
    <w:rsid w:val="00A62DFD"/>
    <w:rsid w:val="00A6438A"/>
    <w:rsid w:val="00A75FF7"/>
    <w:rsid w:val="00AA5BD4"/>
    <w:rsid w:val="00AC5C2D"/>
    <w:rsid w:val="00AE0A03"/>
    <w:rsid w:val="00AF3A12"/>
    <w:rsid w:val="00AF46FC"/>
    <w:rsid w:val="00B07152"/>
    <w:rsid w:val="00B0742D"/>
    <w:rsid w:val="00B100A1"/>
    <w:rsid w:val="00B117DF"/>
    <w:rsid w:val="00B32DA0"/>
    <w:rsid w:val="00B4121A"/>
    <w:rsid w:val="00B46BAA"/>
    <w:rsid w:val="00B50877"/>
    <w:rsid w:val="00B55FFC"/>
    <w:rsid w:val="00B627D5"/>
    <w:rsid w:val="00B660D0"/>
    <w:rsid w:val="00B7623C"/>
    <w:rsid w:val="00B80C51"/>
    <w:rsid w:val="00BA030A"/>
    <w:rsid w:val="00BE31B8"/>
    <w:rsid w:val="00BE607A"/>
    <w:rsid w:val="00BE76FB"/>
    <w:rsid w:val="00BF3269"/>
    <w:rsid w:val="00C00FCA"/>
    <w:rsid w:val="00C017F1"/>
    <w:rsid w:val="00C02EAA"/>
    <w:rsid w:val="00C05D49"/>
    <w:rsid w:val="00C1011C"/>
    <w:rsid w:val="00C14754"/>
    <w:rsid w:val="00C20367"/>
    <w:rsid w:val="00C36C93"/>
    <w:rsid w:val="00C42C27"/>
    <w:rsid w:val="00C462FD"/>
    <w:rsid w:val="00C53495"/>
    <w:rsid w:val="00C57DC4"/>
    <w:rsid w:val="00C6289E"/>
    <w:rsid w:val="00C66B27"/>
    <w:rsid w:val="00C6716B"/>
    <w:rsid w:val="00CC0855"/>
    <w:rsid w:val="00CE0345"/>
    <w:rsid w:val="00CE6E54"/>
    <w:rsid w:val="00CF4D77"/>
    <w:rsid w:val="00D11941"/>
    <w:rsid w:val="00D22100"/>
    <w:rsid w:val="00D22D36"/>
    <w:rsid w:val="00D34425"/>
    <w:rsid w:val="00D3524D"/>
    <w:rsid w:val="00D467C8"/>
    <w:rsid w:val="00D614E4"/>
    <w:rsid w:val="00D76521"/>
    <w:rsid w:val="00D83F86"/>
    <w:rsid w:val="00D83F98"/>
    <w:rsid w:val="00D84ECD"/>
    <w:rsid w:val="00D97023"/>
    <w:rsid w:val="00DA432F"/>
    <w:rsid w:val="00DA4E57"/>
    <w:rsid w:val="00DB1656"/>
    <w:rsid w:val="00DB2E00"/>
    <w:rsid w:val="00DB6264"/>
    <w:rsid w:val="00DB7E78"/>
    <w:rsid w:val="00DC535C"/>
    <w:rsid w:val="00DD13F7"/>
    <w:rsid w:val="00DD3123"/>
    <w:rsid w:val="00DD6B51"/>
    <w:rsid w:val="00DE1FA7"/>
    <w:rsid w:val="00E10119"/>
    <w:rsid w:val="00E30705"/>
    <w:rsid w:val="00E30FB2"/>
    <w:rsid w:val="00E4460B"/>
    <w:rsid w:val="00E60068"/>
    <w:rsid w:val="00E64170"/>
    <w:rsid w:val="00E64772"/>
    <w:rsid w:val="00E67574"/>
    <w:rsid w:val="00E8558B"/>
    <w:rsid w:val="00E86A50"/>
    <w:rsid w:val="00E94882"/>
    <w:rsid w:val="00EA7F1C"/>
    <w:rsid w:val="00EC685C"/>
    <w:rsid w:val="00ED163C"/>
    <w:rsid w:val="00ED3A48"/>
    <w:rsid w:val="00ED5182"/>
    <w:rsid w:val="00ED799B"/>
    <w:rsid w:val="00EE5E4D"/>
    <w:rsid w:val="00F0004D"/>
    <w:rsid w:val="00F011B7"/>
    <w:rsid w:val="00F0322C"/>
    <w:rsid w:val="00F06C45"/>
    <w:rsid w:val="00F10817"/>
    <w:rsid w:val="00F116EA"/>
    <w:rsid w:val="00F16792"/>
    <w:rsid w:val="00F17011"/>
    <w:rsid w:val="00F24571"/>
    <w:rsid w:val="00F356DE"/>
    <w:rsid w:val="00F36856"/>
    <w:rsid w:val="00F47E29"/>
    <w:rsid w:val="00F7242E"/>
    <w:rsid w:val="00F77582"/>
    <w:rsid w:val="00F800BB"/>
    <w:rsid w:val="00F8101C"/>
    <w:rsid w:val="00F92297"/>
    <w:rsid w:val="00FA7151"/>
    <w:rsid w:val="00FC2EAC"/>
    <w:rsid w:val="00FC3C73"/>
    <w:rsid w:val="00FD45C4"/>
    <w:rsid w:val="00FD6DD4"/>
    <w:rsid w:val="00FF1DBD"/>
    <w:rsid w:val="00FF2915"/>
    <w:rsid w:val="00FF3196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5EC17"/>
  <w15:chartTrackingRefBased/>
  <w15:docId w15:val="{3B75C43D-B893-8340-BDDD-76E7F01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0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Footer-PU">
    <w:name w:val="Footer - PU"/>
    <w:basedOn w:val="Normal"/>
    <w:qFormat/>
    <w:rsid w:val="004A5237"/>
    <w:pPr>
      <w:pBdr>
        <w:left w:val="single" w:sz="8" w:space="6" w:color="CFB991"/>
      </w:pBdr>
      <w:tabs>
        <w:tab w:val="center" w:pos="4320"/>
        <w:tab w:val="right" w:pos="8640"/>
      </w:tabs>
      <w:ind w:left="187"/>
    </w:pPr>
    <w:rPr>
      <w:rFonts w:ascii="Franklin Gothic Book" w:eastAsia="Times" w:hAnsi="Franklin Gothic Book"/>
      <w:noProof/>
      <w:color w:val="000000" w:themeColor="text1"/>
      <w:sz w:val="15"/>
      <w:szCs w:val="20"/>
      <w:lang w:eastAsia="zh-CN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4A5237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NormalWeb">
    <w:name w:val="Normal (Web)"/>
    <w:basedOn w:val="Normal"/>
    <w:uiPriority w:val="99"/>
    <w:unhideWhenUsed/>
    <w:rsid w:val="00197716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3535C1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CurrentList1">
    <w:name w:val="Current List1"/>
    <w:uiPriority w:val="99"/>
    <w:rsid w:val="00691457"/>
    <w:pPr>
      <w:numPr>
        <w:numId w:val="10"/>
      </w:numPr>
    </w:pPr>
  </w:style>
  <w:style w:type="character" w:customStyle="1" w:styleId="BodyTextChar">
    <w:name w:val="Body Text Char"/>
    <w:basedOn w:val="DefaultParagraphFont"/>
    <w:link w:val="BodyText"/>
    <w:rsid w:val="00E8558B"/>
    <w:rPr>
      <w:bCs/>
      <w:sz w:val="24"/>
    </w:rPr>
  </w:style>
  <w:style w:type="numbering" w:customStyle="1" w:styleId="CurrentList2">
    <w:name w:val="Current List2"/>
    <w:uiPriority w:val="99"/>
    <w:rsid w:val="00F1081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johns/Library/Mobile%20Documents/com~apple~CloudDocs/Teaching/Purdue%20Fort%20Wayne/Professional%20Development/Gamification%20for%20Brightspace/Midterm%20%232%20Refl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Midterm #2 Reflection.dotx</Template>
  <TotalTime>39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1953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Microsoft Office User</dc:creator>
  <cp:keywords/>
  <dc:description/>
  <cp:lastModifiedBy>Jay Johns</cp:lastModifiedBy>
  <cp:revision>15</cp:revision>
  <cp:lastPrinted>2006-08-18T22:13:00Z</cp:lastPrinted>
  <dcterms:created xsi:type="dcterms:W3CDTF">2023-02-22T20:48:00Z</dcterms:created>
  <dcterms:modified xsi:type="dcterms:W3CDTF">2023-11-08T21:10:00Z</dcterms:modified>
</cp:coreProperties>
</file>